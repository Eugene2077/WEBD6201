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084E995" w14:textId="77777777" w:rsidTr="0055378E">
        <w:trPr>
          <w:trHeight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45A2654" w14:textId="01CA5D74" w:rsidR="00692703" w:rsidRPr="00773CCC" w:rsidRDefault="00773CCC" w:rsidP="00913946">
            <w:pPr>
              <w:pStyle w:val="Title"/>
              <w:rPr>
                <w:sz w:val="60"/>
                <w:szCs w:val="60"/>
              </w:rPr>
            </w:pPr>
            <w:r w:rsidRPr="00773CCC">
              <w:rPr>
                <w:sz w:val="60"/>
                <w:szCs w:val="60"/>
              </w:rPr>
              <w:t>eUGENE</w:t>
            </w:r>
            <w:r w:rsidR="00692703" w:rsidRPr="00773CCC">
              <w:rPr>
                <w:sz w:val="60"/>
                <w:szCs w:val="60"/>
              </w:rPr>
              <w:t xml:space="preserve"> </w:t>
            </w:r>
            <w:r w:rsidRPr="00773CCC">
              <w:rPr>
                <w:rStyle w:val="IntenseEmphasis"/>
                <w:sz w:val="60"/>
                <w:szCs w:val="60"/>
              </w:rPr>
              <w:t>SHIN</w:t>
            </w:r>
          </w:p>
          <w:p w14:paraId="417D4E8A" w14:textId="4C0B34A2" w:rsidR="00692703" w:rsidRPr="00CF1A49" w:rsidRDefault="00773CCC" w:rsidP="00913946">
            <w:pPr>
              <w:pStyle w:val="ContactInfo"/>
              <w:contextualSpacing w:val="0"/>
            </w:pPr>
            <w:r>
              <w:t>235 Famous St, Oshawa, Ontario</w:t>
            </w:r>
            <w:sdt>
              <w:sdtPr>
                <w:alias w:val="Divider dot:"/>
                <w:tag w:val="Divider dot:"/>
                <w:id w:val="-1459182552"/>
                <w:placeholder>
                  <w:docPart w:val="895C2D26DE204D71BA68A0723E0883DA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705-977-0000</w:t>
            </w:r>
          </w:p>
          <w:p w14:paraId="7F3ADEDE" w14:textId="21D4BDB9" w:rsidR="00692703" w:rsidRPr="00CF1A49" w:rsidRDefault="00773CCC" w:rsidP="00913946">
            <w:pPr>
              <w:pStyle w:val="ContactInfoEmphasis"/>
              <w:contextualSpacing w:val="0"/>
            </w:pPr>
            <w:r>
              <w:t>aosk@mail.com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D114D7C59C5D4FF3A80F1BFE4FF04F06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L</w:t>
            </w:r>
            <w:r w:rsidRPr="00773CCC">
              <w:t>inkedin.com/in/eugenehs</w:t>
            </w:r>
          </w:p>
        </w:tc>
      </w:tr>
      <w:tr w:rsidR="009571D8" w:rsidRPr="00CF1A49" w14:paraId="17929BA4" w14:textId="77777777" w:rsidTr="00633826">
        <w:trPr>
          <w:trHeight w:val="112"/>
        </w:trPr>
        <w:tc>
          <w:tcPr>
            <w:tcW w:w="9360" w:type="dxa"/>
            <w:tcMar>
              <w:top w:w="432" w:type="dxa"/>
            </w:tcMar>
          </w:tcPr>
          <w:p w14:paraId="70F61056" w14:textId="78B69205" w:rsidR="001755A8" w:rsidRDefault="001755A8" w:rsidP="00913946">
            <w:pPr>
              <w:contextualSpacing w:val="0"/>
            </w:pPr>
          </w:p>
          <w:sdt>
            <w:sdtPr>
              <w:alias w:val="Education:"/>
              <w:tag w:val="Education:"/>
              <w:id w:val="1438329483"/>
              <w:placeholder>
                <w:docPart w:val="9493C4B98B474839A375C8B4E8825B23"/>
              </w:placeholder>
              <w:temporary/>
              <w:showingPlcHdr/>
              <w15:appearance w15:val="hidden"/>
            </w:sdtPr>
            <w:sdtContent>
              <w:p w14:paraId="752426BD" w14:textId="77777777" w:rsidR="00633826" w:rsidRPr="00CF1A49" w:rsidRDefault="00633826" w:rsidP="00633826">
                <w:pPr>
                  <w:pStyle w:val="Heading1"/>
                  <w:outlineLvl w:val="0"/>
                </w:pPr>
                <w:r w:rsidRPr="00CF1A49">
                  <w:t>Education</w:t>
                </w:r>
              </w:p>
            </w:sdtContent>
          </w:sdt>
          <w:tbl>
            <w:tblPr>
              <w:tblStyle w:val="TableGrid"/>
              <w:tblW w:w="9337" w:type="dxa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337"/>
            </w:tblGrid>
            <w:tr w:rsidR="00633826" w:rsidRPr="00CF1A49" w14:paraId="07474CC5" w14:textId="77777777" w:rsidTr="00C30F4D">
              <w:trPr>
                <w:trHeight w:val="1251"/>
              </w:trPr>
              <w:tc>
                <w:tcPr>
                  <w:tcW w:w="9337" w:type="dxa"/>
                </w:tcPr>
                <w:p w14:paraId="06EF1CBF" w14:textId="7811AD95" w:rsidR="00633826" w:rsidRPr="00CF1A49" w:rsidRDefault="00633826" w:rsidP="00633826">
                  <w:pPr>
                    <w:pStyle w:val="Heading3"/>
                    <w:contextualSpacing w:val="0"/>
                    <w:outlineLvl w:val="2"/>
                  </w:pPr>
                  <w:r>
                    <w:t>Apr</w:t>
                  </w:r>
                  <w:r w:rsidRPr="00CF1A49">
                    <w:t xml:space="preserve"> </w:t>
                  </w:r>
                  <w:r>
                    <w:t>2023</w:t>
                  </w:r>
                </w:p>
                <w:p w14:paraId="7C8CE163" w14:textId="75DF3BC5" w:rsidR="00633826" w:rsidRPr="00CF1A49" w:rsidRDefault="00633826" w:rsidP="00633826">
                  <w:pPr>
                    <w:pStyle w:val="Heading2"/>
                    <w:contextualSpacing w:val="0"/>
                    <w:outlineLvl w:val="1"/>
                  </w:pPr>
                  <w:r w:rsidRPr="00633826">
                    <w:t>Computer Programming</w:t>
                  </w:r>
                  <w:r>
                    <w:t xml:space="preserve"> / </w:t>
                  </w:r>
                  <w:r w:rsidRPr="00332BE0">
                    <w:t>Ontario College Diploma</w:t>
                  </w:r>
                </w:p>
                <w:p w14:paraId="25EA80E0" w14:textId="50CE9F20" w:rsidR="00633826" w:rsidRDefault="00633826" w:rsidP="00633826">
                  <w:pPr>
                    <w:contextualSpacing w:val="0"/>
                  </w:pPr>
                  <w:r>
                    <w:t>DURHAM College, Oshawa, Ontario</w:t>
                  </w:r>
                </w:p>
                <w:p w14:paraId="779AC367" w14:textId="38DB5214" w:rsidR="00633826" w:rsidRPr="00CF1A49" w:rsidRDefault="00C30F4D" w:rsidP="00633826">
                  <w:pPr>
                    <w:contextualSpacing w:val="0"/>
                  </w:pPr>
                  <w:r w:rsidRPr="00332BE0">
                    <w:t>Successfully Graduated</w:t>
                  </w:r>
                  <w:r>
                    <w:t xml:space="preserve"> with the Dean’s honor list.</w:t>
                  </w:r>
                </w:p>
              </w:tc>
            </w:tr>
          </w:tbl>
          <w:p w14:paraId="5601A137" w14:textId="3EAC3EE8" w:rsidR="00633826" w:rsidRPr="00CF1A49" w:rsidRDefault="00633826" w:rsidP="00913946">
            <w:pPr>
              <w:contextualSpacing w:val="0"/>
            </w:pPr>
          </w:p>
        </w:tc>
      </w:tr>
    </w:tbl>
    <w:p w14:paraId="6E69A231" w14:textId="14D45C8E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8811F1E79A04489088B504328DFC584B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0A6FBC0F" w14:textId="77777777" w:rsidTr="00D66A52">
        <w:tc>
          <w:tcPr>
            <w:tcW w:w="9355" w:type="dxa"/>
          </w:tcPr>
          <w:p w14:paraId="658013CE" w14:textId="581311A5" w:rsidR="001D0BF1" w:rsidRPr="00CF1A49" w:rsidRDefault="00364D33" w:rsidP="001D0BF1">
            <w:pPr>
              <w:pStyle w:val="Heading3"/>
              <w:contextualSpacing w:val="0"/>
              <w:outlineLvl w:val="2"/>
            </w:pPr>
            <w:r>
              <w:t>JAN</w:t>
            </w:r>
            <w:r w:rsidR="00C30F4D">
              <w:t xml:space="preserve"> 201</w:t>
            </w:r>
            <w:r>
              <w:t>4</w:t>
            </w:r>
            <w:r w:rsidR="001D0BF1" w:rsidRPr="00CF1A49">
              <w:t xml:space="preserve"> – </w:t>
            </w:r>
            <w:r w:rsidR="00AD4B94">
              <w:t>Sep</w:t>
            </w:r>
            <w:r w:rsidR="00C30F4D">
              <w:t xml:space="preserve"> 2014</w:t>
            </w:r>
          </w:p>
          <w:p w14:paraId="7D84B626" w14:textId="6FE00888" w:rsidR="001D0BF1" w:rsidRPr="00CF1A49" w:rsidRDefault="00C30F4D" w:rsidP="001D0BF1">
            <w:pPr>
              <w:pStyle w:val="Heading2"/>
              <w:contextualSpacing w:val="0"/>
              <w:outlineLvl w:val="1"/>
            </w:pPr>
            <w:r>
              <w:t>web designer</w:t>
            </w:r>
            <w:r w:rsidR="001D0BF1" w:rsidRPr="00CF1A49">
              <w:t xml:space="preserve"> </w:t>
            </w:r>
          </w:p>
          <w:p w14:paraId="1C457C5B" w14:textId="152611D7" w:rsidR="00364D33" w:rsidRDefault="00364D33" w:rsidP="001D0BF1">
            <w:pPr>
              <w:contextualSpacing w:val="0"/>
            </w:pPr>
            <w:r>
              <w:t>DAVOS Media Tech, Seoul, S Korea</w:t>
            </w:r>
          </w:p>
          <w:p w14:paraId="0AE1B2E7" w14:textId="77777777" w:rsidR="00FF665F" w:rsidRPr="00FF665F" w:rsidRDefault="00FF665F" w:rsidP="00FF665F">
            <w:pPr>
              <w:pStyle w:val="Heading3"/>
              <w:numPr>
                <w:ilvl w:val="0"/>
                <w:numId w:val="14"/>
              </w:numPr>
              <w:contextualSpacing w:val="0"/>
              <w:outlineLvl w:val="2"/>
            </w:pPr>
            <w:r>
              <w:rPr>
                <w:rFonts w:eastAsiaTheme="minorHAnsi" w:cstheme="minorBidi"/>
                <w:b w:val="0"/>
                <w:caps w:val="0"/>
                <w:szCs w:val="22"/>
              </w:rPr>
              <w:t xml:space="preserve">Acted as a </w:t>
            </w:r>
            <w:r w:rsidRPr="00332BE0">
              <w:rPr>
                <w:rFonts w:eastAsiaTheme="minorHAnsi" w:cstheme="minorBidi"/>
                <w:b w:val="0"/>
                <w:caps w:val="0"/>
                <w:szCs w:val="22"/>
              </w:rPr>
              <w:t>strong team player</w:t>
            </w:r>
            <w:r>
              <w:rPr>
                <w:rFonts w:eastAsiaTheme="minorHAnsi" w:cstheme="minorBidi"/>
                <w:b w:val="0"/>
                <w:caps w:val="0"/>
                <w:szCs w:val="22"/>
              </w:rPr>
              <w:t xml:space="preserve"> in a tight schedule </w:t>
            </w:r>
          </w:p>
          <w:p w14:paraId="5D8F9EEB" w14:textId="4039F7BC" w:rsidR="00FF665F" w:rsidRDefault="00FF665F" w:rsidP="00FF665F">
            <w:pPr>
              <w:pStyle w:val="Heading3"/>
              <w:numPr>
                <w:ilvl w:val="0"/>
                <w:numId w:val="14"/>
              </w:numPr>
              <w:contextualSpacing w:val="0"/>
              <w:outlineLvl w:val="2"/>
            </w:pPr>
            <w:r>
              <w:rPr>
                <w:rFonts w:eastAsiaTheme="minorHAnsi" w:cstheme="minorBidi"/>
                <w:b w:val="0"/>
                <w:caps w:val="0"/>
                <w:szCs w:val="22"/>
              </w:rPr>
              <w:t xml:space="preserve">Always tried to understand the </w:t>
            </w:r>
            <w:r w:rsidRPr="00332BE0">
              <w:rPr>
                <w:rFonts w:eastAsiaTheme="minorHAnsi" w:cstheme="minorBidi"/>
                <w:b w:val="0"/>
                <w:caps w:val="0"/>
                <w:szCs w:val="22"/>
              </w:rPr>
              <w:t>client’</w:t>
            </w:r>
            <w:r w:rsidRPr="0055378E">
              <w:rPr>
                <w:rFonts w:eastAsiaTheme="minorHAnsi" w:cstheme="minorBidi"/>
                <w:b w:val="0"/>
                <w:caps w:val="0"/>
                <w:szCs w:val="22"/>
                <w:u w:val="single"/>
              </w:rPr>
              <w:t>s</w:t>
            </w:r>
            <w:r>
              <w:rPr>
                <w:rFonts w:eastAsiaTheme="minorHAnsi" w:cstheme="minorBidi"/>
                <w:b w:val="0"/>
                <w:caps w:val="0"/>
                <w:szCs w:val="22"/>
              </w:rPr>
              <w:t xml:space="preserve"> point of view.</w:t>
            </w:r>
          </w:p>
          <w:p w14:paraId="066F977A" w14:textId="3A09CDD2" w:rsidR="00FF665F" w:rsidRPr="00FF665F" w:rsidRDefault="00E85D97" w:rsidP="00FF665F">
            <w:pPr>
              <w:pStyle w:val="Heading3"/>
              <w:numPr>
                <w:ilvl w:val="0"/>
                <w:numId w:val="14"/>
              </w:numPr>
              <w:contextualSpacing w:val="0"/>
              <w:outlineLvl w:val="2"/>
            </w:pPr>
            <w:r>
              <w:rPr>
                <w:rFonts w:eastAsiaTheme="minorHAnsi" w:cstheme="minorBidi"/>
                <w:b w:val="0"/>
                <w:caps w:val="0"/>
                <w:szCs w:val="22"/>
              </w:rPr>
              <w:t>C</w:t>
            </w:r>
            <w:r w:rsidRPr="00E85D97">
              <w:rPr>
                <w:rFonts w:eastAsiaTheme="minorHAnsi" w:cstheme="minorBidi"/>
                <w:b w:val="0"/>
                <w:caps w:val="0"/>
                <w:szCs w:val="22"/>
              </w:rPr>
              <w:t>reate</w:t>
            </w:r>
            <w:r>
              <w:rPr>
                <w:rFonts w:eastAsiaTheme="minorHAnsi" w:cstheme="minorBidi"/>
                <w:b w:val="0"/>
                <w:caps w:val="0"/>
                <w:szCs w:val="22"/>
              </w:rPr>
              <w:t>d</w:t>
            </w:r>
            <w:r w:rsidRPr="00E85D97">
              <w:rPr>
                <w:rFonts w:eastAsiaTheme="minorHAnsi" w:cstheme="minorBidi"/>
                <w:b w:val="0"/>
                <w:caps w:val="0"/>
                <w:szCs w:val="22"/>
              </w:rPr>
              <w:t xml:space="preserve"> online shopping website</w:t>
            </w:r>
            <w:r>
              <w:rPr>
                <w:rFonts w:eastAsiaTheme="minorHAnsi" w:cstheme="minorBidi"/>
                <w:b w:val="0"/>
                <w:caps w:val="0"/>
                <w:szCs w:val="22"/>
              </w:rPr>
              <w:t>s (mostly</w:t>
            </w:r>
            <w:r w:rsidR="00AD4B94">
              <w:rPr>
                <w:rFonts w:eastAsiaTheme="minorHAnsi" w:cstheme="minorBidi"/>
                <w:b w:val="0"/>
                <w:caps w:val="0"/>
                <w:szCs w:val="22"/>
              </w:rPr>
              <w:t xml:space="preserve"> for</w:t>
            </w:r>
            <w:r>
              <w:rPr>
                <w:rFonts w:eastAsiaTheme="minorHAnsi" w:cstheme="minorBidi"/>
                <w:b w:val="0"/>
                <w:caps w:val="0"/>
                <w:szCs w:val="22"/>
              </w:rPr>
              <w:t xml:space="preserve"> fashion goods)</w:t>
            </w:r>
          </w:p>
          <w:p w14:paraId="758E5564" w14:textId="678CA3A7" w:rsidR="00AD4B94" w:rsidRPr="00AD4B94" w:rsidRDefault="00FF665F" w:rsidP="00AD4B94">
            <w:pPr>
              <w:pStyle w:val="Heading3"/>
              <w:numPr>
                <w:ilvl w:val="0"/>
                <w:numId w:val="14"/>
              </w:numPr>
              <w:contextualSpacing w:val="0"/>
              <w:outlineLvl w:val="2"/>
            </w:pPr>
            <w:r w:rsidRPr="00332BE0">
              <w:rPr>
                <w:rFonts w:eastAsiaTheme="minorHAnsi" w:cstheme="minorBidi"/>
                <w:b w:val="0"/>
                <w:caps w:val="0"/>
                <w:szCs w:val="22"/>
              </w:rPr>
              <w:t>Carried out all the tasks needed to finish</w:t>
            </w:r>
            <w:r>
              <w:rPr>
                <w:rFonts w:eastAsiaTheme="minorHAnsi" w:cstheme="minorBidi"/>
                <w:b w:val="0"/>
                <w:caps w:val="0"/>
                <w:szCs w:val="22"/>
              </w:rPr>
              <w:t xml:space="preserve"> the website: including installing the lighting, preparing the goods, taking</w:t>
            </w:r>
            <w:r w:rsidR="00E85D97">
              <w:rPr>
                <w:rFonts w:eastAsiaTheme="minorHAnsi" w:cstheme="minorBidi"/>
                <w:b w:val="0"/>
                <w:caps w:val="0"/>
                <w:szCs w:val="22"/>
              </w:rPr>
              <w:t xml:space="preserve"> pictures</w:t>
            </w:r>
            <w:r w:rsidRPr="00332BE0">
              <w:rPr>
                <w:rFonts w:eastAsiaTheme="minorHAnsi" w:cstheme="minorBidi"/>
                <w:b w:val="0"/>
                <w:caps w:val="0"/>
                <w:szCs w:val="22"/>
              </w:rPr>
              <w:t>,</w:t>
            </w:r>
            <w:r w:rsidR="00E85D97" w:rsidRPr="00332BE0">
              <w:rPr>
                <w:rFonts w:eastAsiaTheme="minorHAnsi" w:cstheme="minorBidi"/>
                <w:b w:val="0"/>
                <w:caps w:val="0"/>
                <w:szCs w:val="22"/>
              </w:rPr>
              <w:t xml:space="preserve"> and edit</w:t>
            </w:r>
            <w:r w:rsidRPr="00332BE0">
              <w:rPr>
                <w:rFonts w:eastAsiaTheme="minorHAnsi" w:cstheme="minorBidi"/>
                <w:b w:val="0"/>
                <w:caps w:val="0"/>
                <w:szCs w:val="22"/>
              </w:rPr>
              <w:t>ing</w:t>
            </w:r>
            <w:r w:rsidR="00AD4B94" w:rsidRPr="00332BE0">
              <w:rPr>
                <w:rFonts w:eastAsiaTheme="minorHAnsi" w:cstheme="minorBidi"/>
                <w:b w:val="0"/>
                <w:caps w:val="0"/>
                <w:szCs w:val="22"/>
              </w:rPr>
              <w:t xml:space="preserve">/ </w:t>
            </w:r>
            <w:r w:rsidRPr="00332BE0">
              <w:rPr>
                <w:rFonts w:eastAsiaTheme="minorHAnsi" w:cstheme="minorBidi"/>
                <w:b w:val="0"/>
                <w:caps w:val="0"/>
                <w:szCs w:val="22"/>
              </w:rPr>
              <w:t>retouching</w:t>
            </w:r>
            <w:r w:rsidR="00E85D97" w:rsidRPr="00332BE0">
              <w:rPr>
                <w:rFonts w:eastAsiaTheme="minorHAnsi" w:cstheme="minorBidi"/>
                <w:b w:val="0"/>
                <w:caps w:val="0"/>
                <w:szCs w:val="22"/>
              </w:rPr>
              <w:t xml:space="preserve"> the photos</w:t>
            </w:r>
            <w:r w:rsidR="00E85D97">
              <w:rPr>
                <w:rFonts w:eastAsiaTheme="minorHAnsi" w:cstheme="minorBidi"/>
                <w:b w:val="0"/>
                <w:caps w:val="0"/>
                <w:szCs w:val="22"/>
              </w:rPr>
              <w:t xml:space="preserve"> using Adobe photoshop and illustrato</w:t>
            </w:r>
            <w:r w:rsidR="00AD4B94">
              <w:rPr>
                <w:rFonts w:eastAsiaTheme="minorHAnsi" w:cstheme="minorBidi"/>
                <w:b w:val="0"/>
                <w:caps w:val="0"/>
                <w:szCs w:val="22"/>
              </w:rPr>
              <w:t>r</w:t>
            </w:r>
          </w:p>
          <w:p w14:paraId="452CC04E" w14:textId="35E32E4F" w:rsidR="00E85D97" w:rsidRDefault="00E85D97" w:rsidP="00AD4B94">
            <w:pPr>
              <w:pStyle w:val="Heading3"/>
              <w:contextualSpacing w:val="0"/>
              <w:outlineLvl w:val="2"/>
            </w:pPr>
          </w:p>
          <w:p w14:paraId="23402D71" w14:textId="1ADD2E92" w:rsidR="00364D33" w:rsidRPr="00CF1A49" w:rsidRDefault="00AD4B94" w:rsidP="00364D33">
            <w:pPr>
              <w:pStyle w:val="Heading3"/>
              <w:contextualSpacing w:val="0"/>
              <w:outlineLvl w:val="2"/>
            </w:pPr>
            <w:r>
              <w:t>May</w:t>
            </w:r>
            <w:r w:rsidR="00364D33">
              <w:t xml:space="preserve"> 201</w:t>
            </w:r>
            <w:r w:rsidR="00B4323B">
              <w:t>3</w:t>
            </w:r>
            <w:r w:rsidR="00364D33" w:rsidRPr="00CF1A49">
              <w:t xml:space="preserve"> – </w:t>
            </w:r>
            <w:r>
              <w:t>Dec</w:t>
            </w:r>
            <w:r w:rsidR="00364D33">
              <w:t xml:space="preserve"> 2013</w:t>
            </w:r>
          </w:p>
          <w:p w14:paraId="7039C623" w14:textId="448BCAA7" w:rsidR="00B4323B" w:rsidRPr="00FF665F" w:rsidRDefault="00B4323B" w:rsidP="00364D33">
            <w:pPr>
              <w:contextualSpacing w:val="0"/>
              <w:rPr>
                <w:rFonts w:eastAsiaTheme="majorEastAsia" w:cstheme="majorBidi"/>
                <w:bCs/>
                <w:caps/>
                <w:color w:val="1D824C" w:themeColor="accent1"/>
                <w:sz w:val="26"/>
                <w:szCs w:val="26"/>
              </w:rPr>
            </w:pPr>
            <w:r w:rsidRPr="00B4323B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Network Cabling Technician </w:t>
            </w:r>
          </w:p>
          <w:p w14:paraId="006A0F3B" w14:textId="2C93A93C" w:rsidR="00364D33" w:rsidRDefault="00364D33" w:rsidP="00364D33">
            <w:pPr>
              <w:contextualSpacing w:val="0"/>
            </w:pPr>
            <w:r>
              <w:t>DAVOS Media Tech, Seoul, S Korea</w:t>
            </w:r>
          </w:p>
          <w:p w14:paraId="787B35DE" w14:textId="0F5EA712" w:rsidR="00364D33" w:rsidRDefault="00AD4B94" w:rsidP="00AD4B94">
            <w:pPr>
              <w:pStyle w:val="ListParagraph"/>
              <w:numPr>
                <w:ilvl w:val="0"/>
                <w:numId w:val="14"/>
              </w:numPr>
            </w:pPr>
            <w:r w:rsidRPr="00AD4B94">
              <w:t>Install</w:t>
            </w:r>
            <w:r>
              <w:t>ed</w:t>
            </w:r>
            <w:r w:rsidRPr="00AD4B94">
              <w:t>, maintain</w:t>
            </w:r>
            <w:r>
              <w:t>ed,</w:t>
            </w:r>
            <w:r w:rsidRPr="00AD4B94">
              <w:t xml:space="preserve"> and repair</w:t>
            </w:r>
            <w:r>
              <w:t>ed</w:t>
            </w:r>
            <w:r w:rsidRPr="00AD4B94">
              <w:t xml:space="preserve"> </w:t>
            </w:r>
            <w:r>
              <w:t xml:space="preserve">commercial network cables for digital </w:t>
            </w:r>
            <w:r w:rsidR="00EB35C3">
              <w:t>set-top</w:t>
            </w:r>
            <w:r>
              <w:t xml:space="preserve"> box</w:t>
            </w:r>
          </w:p>
          <w:p w14:paraId="7C54F9DA" w14:textId="674C9371" w:rsidR="00AD4B94" w:rsidRDefault="00FF665F" w:rsidP="00AD4B94">
            <w:pPr>
              <w:pStyle w:val="ListParagraph"/>
              <w:numPr>
                <w:ilvl w:val="0"/>
                <w:numId w:val="14"/>
              </w:numPr>
            </w:pPr>
            <w:r>
              <w:t xml:space="preserve">To provide </w:t>
            </w:r>
            <w:r w:rsidR="00DE4C04">
              <w:t xml:space="preserve">a </w:t>
            </w:r>
            <w:r>
              <w:t>network connection</w:t>
            </w:r>
            <w:r w:rsidR="00DE4C04">
              <w:t xml:space="preserve"> to the set-top-box</w:t>
            </w:r>
            <w:r>
              <w:t xml:space="preserve">, </w:t>
            </w:r>
            <w:r w:rsidR="00DE4C04">
              <w:t>employed various kinds of network devices. Sometimes it needed a creative way of connecting by the location.</w:t>
            </w:r>
          </w:p>
          <w:p w14:paraId="674CDAB8" w14:textId="1E725002" w:rsidR="004E1CA5" w:rsidRPr="00CF1A49" w:rsidRDefault="00DE4C04" w:rsidP="003B589E">
            <w:pPr>
              <w:pStyle w:val="ListParagraph"/>
              <w:numPr>
                <w:ilvl w:val="0"/>
                <w:numId w:val="14"/>
              </w:numPr>
            </w:pPr>
            <w:r>
              <w:t xml:space="preserve">Depending on the installed location, </w:t>
            </w:r>
            <w:r w:rsidRPr="00DE4C04">
              <w:t xml:space="preserve">meeting the building owner’s requirement is </w:t>
            </w:r>
            <w:r w:rsidR="006306D4">
              <w:t>challenging</w:t>
            </w:r>
            <w:r>
              <w:t>. Good negotiation</w:t>
            </w:r>
            <w:r w:rsidR="00DB6ED1">
              <w:t xml:space="preserve"> skills</w:t>
            </w:r>
            <w:r w:rsidR="006306D4">
              <w:t xml:space="preserve">, </w:t>
            </w:r>
            <w:r w:rsidR="006306D4" w:rsidRPr="00332BE0">
              <w:t>collaboration</w:t>
            </w:r>
            <w:r w:rsidR="006306D4">
              <w:t>,</w:t>
            </w:r>
            <w:r>
              <w:t xml:space="preserve"> and creative thinking are required and it was successful.</w:t>
            </w:r>
          </w:p>
        </w:tc>
      </w:tr>
      <w:tr w:rsidR="00F61DF9" w:rsidRPr="00CF1A49" w14:paraId="49F9ED16" w14:textId="77777777" w:rsidTr="00DB6ED1">
        <w:trPr>
          <w:trHeight w:val="1633"/>
        </w:trPr>
        <w:tc>
          <w:tcPr>
            <w:tcW w:w="9355" w:type="dxa"/>
            <w:tcMar>
              <w:top w:w="216" w:type="dxa"/>
            </w:tcMar>
          </w:tcPr>
          <w:p w14:paraId="7B8E3E8C" w14:textId="3B4731F5" w:rsidR="00F61DF9" w:rsidRPr="00CF1A49" w:rsidRDefault="00364D33" w:rsidP="00F61DF9">
            <w:pPr>
              <w:pStyle w:val="Heading3"/>
              <w:contextualSpacing w:val="0"/>
              <w:outlineLvl w:val="2"/>
            </w:pPr>
            <w:r>
              <w:t>MAY 2010</w:t>
            </w:r>
            <w:r w:rsidR="00F61DF9" w:rsidRPr="00CF1A49">
              <w:t xml:space="preserve"> – </w:t>
            </w:r>
            <w:r w:rsidR="003B589E">
              <w:t>Apr</w:t>
            </w:r>
            <w:r>
              <w:t xml:space="preserve"> 2013</w:t>
            </w:r>
          </w:p>
          <w:p w14:paraId="6CEC5430" w14:textId="6599CF8E" w:rsidR="00B4323B" w:rsidRDefault="00B4323B" w:rsidP="00F61DF9">
            <w:pPr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</w:pPr>
            <w:r w:rsidRPr="00B4323B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Computer/Laptop Repair Technician </w:t>
            </w:r>
          </w:p>
          <w:p w14:paraId="41B6CB46" w14:textId="4A751958" w:rsidR="00364D33" w:rsidRDefault="00364D33" w:rsidP="00F61DF9">
            <w:r>
              <w:t>NEO Computer, Seoul, S Korea</w:t>
            </w:r>
          </w:p>
          <w:p w14:paraId="39B1DE4B" w14:textId="5BAD3C0F" w:rsidR="00F61DF9" w:rsidRDefault="00DE4C04" w:rsidP="004E1CA5">
            <w:pPr>
              <w:pStyle w:val="ListParagraph"/>
              <w:numPr>
                <w:ilvl w:val="0"/>
                <w:numId w:val="14"/>
              </w:numPr>
            </w:pPr>
            <w:r>
              <w:t>70% of hardware assembling</w:t>
            </w:r>
            <w:r w:rsidR="00DB6ED1">
              <w:t>/disassembling</w:t>
            </w:r>
            <w:r>
              <w:t xml:space="preserve"> and troubleshooting, 30% of OS</w:t>
            </w:r>
            <w:r w:rsidR="00DB6ED1">
              <w:t>/ software</w:t>
            </w:r>
            <w:r>
              <w:t xml:space="preserve"> installation and </w:t>
            </w:r>
            <w:r w:rsidR="00DB6ED1">
              <w:t>setting</w:t>
            </w:r>
            <w:r>
              <w:t>.</w:t>
            </w:r>
          </w:p>
          <w:p w14:paraId="4CB4629B" w14:textId="77777777" w:rsidR="003B589E" w:rsidRDefault="00DB6ED1" w:rsidP="004E1CA5">
            <w:pPr>
              <w:pStyle w:val="ListParagraph"/>
              <w:numPr>
                <w:ilvl w:val="0"/>
                <w:numId w:val="14"/>
              </w:numPr>
            </w:pPr>
            <w:r>
              <w:t>In any circumstances, the customer’s satisfaction was the first consideration</w:t>
            </w:r>
          </w:p>
          <w:p w14:paraId="496BDC94" w14:textId="06E09686" w:rsidR="00DB6ED1" w:rsidRDefault="00B847E3" w:rsidP="004E1CA5">
            <w:pPr>
              <w:pStyle w:val="ListParagraph"/>
              <w:numPr>
                <w:ilvl w:val="0"/>
                <w:numId w:val="14"/>
              </w:numPr>
            </w:pPr>
            <w:r>
              <w:t>Voluntarily w</w:t>
            </w:r>
            <w:r w:rsidR="00DB6ED1">
              <w:t>orked extra hours to meet the customer’s</w:t>
            </w:r>
            <w:r>
              <w:t xml:space="preserve"> deadline</w:t>
            </w:r>
          </w:p>
        </w:tc>
      </w:tr>
    </w:tbl>
    <w:sdt>
      <w:sdtPr>
        <w:alias w:val="Skills:"/>
        <w:tag w:val="Skills:"/>
        <w:id w:val="-1392877668"/>
        <w:placeholder>
          <w:docPart w:val="AB8A1BF55C774C5C83B241BFD55126ED"/>
        </w:placeholder>
        <w:temporary/>
        <w:showingPlcHdr/>
        <w15:appearance w15:val="hidden"/>
      </w:sdtPr>
      <w:sdtContent>
        <w:p w14:paraId="14F916E1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3245"/>
        <w:gridCol w:w="2697"/>
        <w:gridCol w:w="3418"/>
      </w:tblGrid>
      <w:tr w:rsidR="0053697E" w:rsidRPr="006E1507" w14:paraId="6AF35D85" w14:textId="77777777" w:rsidTr="0053697E">
        <w:tc>
          <w:tcPr>
            <w:tcW w:w="3245" w:type="dxa"/>
          </w:tcPr>
          <w:p w14:paraId="2A732B8C" w14:textId="22DA1322" w:rsidR="0053697E" w:rsidRPr="00C86F7A" w:rsidRDefault="0053697E" w:rsidP="0053697E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b/>
                <w:bCs/>
              </w:rPr>
            </w:pPr>
            <w:r w:rsidRPr="00C86F7A">
              <w:rPr>
                <w:b/>
                <w:bCs/>
              </w:rPr>
              <w:t>Languages</w:t>
            </w:r>
          </w:p>
          <w:p w14:paraId="32EF7727" w14:textId="22FBA199" w:rsidR="0053697E" w:rsidRPr="00332BE0" w:rsidRDefault="0053697E" w:rsidP="006E1507">
            <w:pPr>
              <w:pStyle w:val="ListBullet"/>
              <w:contextualSpacing w:val="0"/>
            </w:pPr>
            <w:r w:rsidRPr="00332BE0">
              <w:t>HTML, CSS, JavaScript</w:t>
            </w:r>
          </w:p>
          <w:p w14:paraId="7D4FBD24" w14:textId="77777777" w:rsidR="0053697E" w:rsidRDefault="0053697E" w:rsidP="006E1507">
            <w:pPr>
              <w:pStyle w:val="ListBullet"/>
              <w:contextualSpacing w:val="0"/>
            </w:pPr>
            <w:r w:rsidRPr="0055378E">
              <w:rPr>
                <w:u w:val="single"/>
              </w:rPr>
              <w:t>SQL</w:t>
            </w:r>
            <w:r>
              <w:t>, PHP</w:t>
            </w:r>
          </w:p>
          <w:p w14:paraId="3FC358F0" w14:textId="25B1C9A3" w:rsidR="0053697E" w:rsidRDefault="0053697E" w:rsidP="006E1507">
            <w:pPr>
              <w:pStyle w:val="ListBullet"/>
              <w:contextualSpacing w:val="0"/>
            </w:pPr>
            <w:r>
              <w:t>Python</w:t>
            </w:r>
          </w:p>
          <w:p w14:paraId="7F6526E5" w14:textId="77777777" w:rsidR="0053697E" w:rsidRDefault="0053697E" w:rsidP="006E1507">
            <w:pPr>
              <w:pStyle w:val="ListBullet"/>
              <w:contextualSpacing w:val="0"/>
            </w:pPr>
            <w:r>
              <w:t xml:space="preserve">C++, </w:t>
            </w:r>
            <w:r w:rsidRPr="0055378E">
              <w:rPr>
                <w:u w:val="single"/>
              </w:rPr>
              <w:t>java</w:t>
            </w:r>
          </w:p>
          <w:p w14:paraId="27BADC99" w14:textId="3B2B69D9" w:rsidR="0053697E" w:rsidRPr="006E1507" w:rsidRDefault="0053697E" w:rsidP="00C86F7A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2697" w:type="dxa"/>
          </w:tcPr>
          <w:p w14:paraId="651BC692" w14:textId="77777777" w:rsidR="0053697E" w:rsidRPr="00C86F7A" w:rsidRDefault="0053697E" w:rsidP="0053697E">
            <w:pPr>
              <w:pStyle w:val="ListBullet"/>
              <w:numPr>
                <w:ilvl w:val="0"/>
                <w:numId w:val="0"/>
              </w:numPr>
              <w:ind w:left="360"/>
              <w:rPr>
                <w:b/>
                <w:bCs/>
              </w:rPr>
            </w:pPr>
            <w:r w:rsidRPr="00C86F7A">
              <w:rPr>
                <w:b/>
                <w:bCs/>
              </w:rPr>
              <w:t>Frameworks</w:t>
            </w:r>
          </w:p>
          <w:p w14:paraId="48F87DD5" w14:textId="0AB7FCD5" w:rsidR="0053697E" w:rsidRDefault="0053697E" w:rsidP="0053697E">
            <w:pPr>
              <w:pStyle w:val="ListBullet"/>
              <w:contextualSpacing w:val="0"/>
            </w:pPr>
            <w:r>
              <w:t xml:space="preserve">React </w:t>
            </w:r>
          </w:p>
          <w:p w14:paraId="4F6B27B5" w14:textId="28BC015D" w:rsidR="0053697E" w:rsidRDefault="0053697E" w:rsidP="0053697E">
            <w:pPr>
              <w:pStyle w:val="ListBullet"/>
              <w:contextualSpacing w:val="0"/>
            </w:pPr>
            <w:r>
              <w:t>WPF</w:t>
            </w:r>
            <w:r w:rsidRPr="00332BE0">
              <w:t>, ASP.net</w:t>
            </w:r>
            <w:r>
              <w:t xml:space="preserve"> (MVC)</w:t>
            </w:r>
          </w:p>
          <w:p w14:paraId="0BB0F68A" w14:textId="72243B6B" w:rsidR="0053697E" w:rsidRDefault="0053697E" w:rsidP="0053697E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3418" w:type="dxa"/>
            <w:tcMar>
              <w:left w:w="360" w:type="dxa"/>
            </w:tcMar>
          </w:tcPr>
          <w:p w14:paraId="2002354F" w14:textId="56179BF3" w:rsidR="0053697E" w:rsidRPr="00C86F7A" w:rsidRDefault="0053697E" w:rsidP="0053697E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b/>
                <w:bCs/>
              </w:rPr>
            </w:pPr>
            <w:r w:rsidRPr="00C86F7A">
              <w:rPr>
                <w:b/>
                <w:bCs/>
              </w:rPr>
              <w:t>Tools</w:t>
            </w:r>
          </w:p>
          <w:p w14:paraId="46ADB3B8" w14:textId="231CB96C" w:rsidR="0053697E" w:rsidRPr="006E1507" w:rsidRDefault="0053697E" w:rsidP="006E1507">
            <w:pPr>
              <w:pStyle w:val="ListBullet"/>
              <w:contextualSpacing w:val="0"/>
            </w:pPr>
            <w:r>
              <w:t>PhotoShop</w:t>
            </w:r>
          </w:p>
          <w:p w14:paraId="10D48764" w14:textId="2CE73B3A" w:rsidR="0053697E" w:rsidRPr="006E1507" w:rsidRDefault="0053697E" w:rsidP="006E1507">
            <w:pPr>
              <w:pStyle w:val="ListBullet"/>
              <w:contextualSpacing w:val="0"/>
            </w:pPr>
            <w:r>
              <w:t>Illustrator</w:t>
            </w:r>
          </w:p>
          <w:p w14:paraId="445AD03C" w14:textId="5510A86D" w:rsidR="0053697E" w:rsidRPr="006E1507" w:rsidRDefault="0053697E" w:rsidP="006E1507">
            <w:pPr>
              <w:pStyle w:val="ListBullet"/>
              <w:contextualSpacing w:val="0"/>
            </w:pPr>
            <w:r>
              <w:t>Git</w:t>
            </w:r>
          </w:p>
        </w:tc>
      </w:tr>
    </w:tbl>
    <w:p w14:paraId="2E8802EC" w14:textId="7D50553A" w:rsidR="00633826" w:rsidRDefault="00633826" w:rsidP="006E1507"/>
    <w:p w14:paraId="0DE29127" w14:textId="47E73B0B" w:rsidR="00633826" w:rsidRDefault="00633826" w:rsidP="006E1507"/>
    <w:p w14:paraId="0CD0DF7A" w14:textId="441A13ED" w:rsidR="00633826" w:rsidRDefault="00633826" w:rsidP="006E1507"/>
    <w:p w14:paraId="377B4550" w14:textId="0F1EDC37" w:rsidR="00633826" w:rsidRDefault="00633826" w:rsidP="006E1507"/>
    <w:p w14:paraId="2DF2EEC4" w14:textId="084027D5" w:rsidR="00633826" w:rsidRDefault="00633826" w:rsidP="006E1507"/>
    <w:p w14:paraId="2044D5B2" w14:textId="0BC6D3CD" w:rsidR="00340B88" w:rsidRDefault="00340B88" w:rsidP="006E1507"/>
    <w:p w14:paraId="65B8138C" w14:textId="61D2C4EA" w:rsidR="00340B88" w:rsidRDefault="00340B88" w:rsidP="006E1507"/>
    <w:p w14:paraId="6DD923CA" w14:textId="3E3EF3F8" w:rsidR="00340B88" w:rsidRDefault="00340B88" w:rsidP="006E1507"/>
    <w:p w14:paraId="1022470A" w14:textId="0E0C0B39" w:rsidR="00340B88" w:rsidRDefault="00340B88" w:rsidP="006E1507"/>
    <w:p w14:paraId="7F175335" w14:textId="3CE01FBA" w:rsidR="00340B88" w:rsidRDefault="00340B88" w:rsidP="006E1507"/>
    <w:p w14:paraId="7D2DE5A1" w14:textId="64CF4121" w:rsidR="00340B88" w:rsidRDefault="00340B88" w:rsidP="006E1507"/>
    <w:p w14:paraId="7E0281B3" w14:textId="4BD8AACD" w:rsidR="00340B88" w:rsidRDefault="00340B88" w:rsidP="006E1507"/>
    <w:p w14:paraId="521D5210" w14:textId="49E2169D" w:rsidR="00340B88" w:rsidRDefault="00340B88" w:rsidP="006E1507"/>
    <w:p w14:paraId="018A66F8" w14:textId="359CFB15" w:rsidR="00340B88" w:rsidRDefault="00340B88" w:rsidP="006E1507"/>
    <w:p w14:paraId="625916F1" w14:textId="0ED1F757" w:rsidR="00340B88" w:rsidRDefault="00340B88" w:rsidP="006E1507"/>
    <w:p w14:paraId="280A8BA4" w14:textId="379BCD8C" w:rsidR="00340B88" w:rsidRDefault="00340B88" w:rsidP="006E1507"/>
    <w:p w14:paraId="6F294BD3" w14:textId="1E4EC0EF" w:rsidR="00340B88" w:rsidRDefault="00340B88" w:rsidP="006E1507"/>
    <w:p w14:paraId="4E4C5E39" w14:textId="62C7A2E5" w:rsidR="00340B88" w:rsidRDefault="00340B88" w:rsidP="006E1507"/>
    <w:p w14:paraId="1FC12481" w14:textId="4FA21F43" w:rsidR="00340B88" w:rsidRDefault="00340B88" w:rsidP="006E1507"/>
    <w:p w14:paraId="2362F701" w14:textId="0C1DE129" w:rsidR="00DD7CC0" w:rsidRDefault="00DD7CC0" w:rsidP="006E1507"/>
    <w:p w14:paraId="715398AA" w14:textId="2F14A97F" w:rsidR="00DD7CC0" w:rsidRDefault="00DD7CC0" w:rsidP="006E1507"/>
    <w:p w14:paraId="46B72ACD" w14:textId="7BF1E71E" w:rsidR="00DD7CC0" w:rsidRDefault="00DD7CC0" w:rsidP="006E1507"/>
    <w:p w14:paraId="0A3C5247" w14:textId="472D2251" w:rsidR="00DD7CC0" w:rsidRDefault="00DD7CC0" w:rsidP="006E1507"/>
    <w:p w14:paraId="298A63EE" w14:textId="3D286785" w:rsidR="00DD7CC0" w:rsidRDefault="00DD7CC0" w:rsidP="006E1507"/>
    <w:p w14:paraId="52182CC9" w14:textId="047B0233" w:rsidR="00DD7CC0" w:rsidRDefault="00DD7CC0" w:rsidP="006E1507"/>
    <w:p w14:paraId="7E101692" w14:textId="77777777" w:rsidR="00DD7CC0" w:rsidRDefault="00DD7CC0" w:rsidP="006E1507"/>
    <w:p w14:paraId="7AD0F934" w14:textId="3DF5421E" w:rsidR="00340B88" w:rsidRDefault="00340B88" w:rsidP="006E1507"/>
    <w:p w14:paraId="04F6470D" w14:textId="77108281" w:rsidR="00340B88" w:rsidRDefault="00340B88" w:rsidP="006E1507"/>
    <w:p w14:paraId="4F6B8553" w14:textId="6AE6A1BC" w:rsidR="00340B88" w:rsidRDefault="00340B88" w:rsidP="006E1507"/>
    <w:p w14:paraId="2CD7884F" w14:textId="6394FE76" w:rsidR="00340B88" w:rsidRDefault="00340B88" w:rsidP="006E1507"/>
    <w:p w14:paraId="65F2E4CF" w14:textId="3240C147" w:rsidR="00340B88" w:rsidRDefault="00340B88" w:rsidP="006E1507"/>
    <w:p w14:paraId="79437FBB" w14:textId="2D8818F4" w:rsidR="00340B88" w:rsidRDefault="00340B88" w:rsidP="006E1507"/>
    <w:p w14:paraId="59321165" w14:textId="70D237D7" w:rsidR="00340B88" w:rsidRDefault="00340B88" w:rsidP="006E1507"/>
    <w:p w14:paraId="4BB51F60" w14:textId="70FB4D92" w:rsidR="00340B88" w:rsidRDefault="00340B88" w:rsidP="006E1507"/>
    <w:p w14:paraId="73DBD166" w14:textId="52FD1D88" w:rsidR="00B847E3" w:rsidRDefault="00B847E3" w:rsidP="006E1507"/>
    <w:p w14:paraId="5362BE66" w14:textId="0E2F40A6" w:rsidR="00B847E3" w:rsidRDefault="00B847E3" w:rsidP="006E1507"/>
    <w:p w14:paraId="45CFE1DE" w14:textId="5318D904" w:rsidR="00B847E3" w:rsidRDefault="00B847E3" w:rsidP="006E1507"/>
    <w:p w14:paraId="7B4A4059" w14:textId="6A9384A0" w:rsidR="00B847E3" w:rsidRDefault="00B847E3" w:rsidP="006E1507"/>
    <w:p w14:paraId="3853D65A" w14:textId="77777777" w:rsidR="00B847E3" w:rsidRDefault="00B847E3" w:rsidP="006E1507"/>
    <w:p w14:paraId="4BC501DB" w14:textId="5FE50819" w:rsidR="00340B88" w:rsidRDefault="00340B88" w:rsidP="006E1507"/>
    <w:p w14:paraId="7074833E" w14:textId="40DBCB66" w:rsidR="00340B88" w:rsidRDefault="00340B88" w:rsidP="006E1507"/>
    <w:p w14:paraId="4B16D4DB" w14:textId="45F0B65E" w:rsidR="00340B88" w:rsidRDefault="00340B88" w:rsidP="006E1507"/>
    <w:p w14:paraId="3E9101B3" w14:textId="5BFB09CA" w:rsidR="00340B88" w:rsidRDefault="00340B88" w:rsidP="006E1507"/>
    <w:p w14:paraId="6BBE97DF" w14:textId="09D543BF" w:rsidR="00046C46" w:rsidRDefault="00046C46" w:rsidP="00046C46">
      <w:pPr>
        <w:jc w:val="right"/>
      </w:pPr>
      <w:r>
        <w:t>Eugene Shin</w:t>
      </w:r>
    </w:p>
    <w:p w14:paraId="421A6268" w14:textId="77777777" w:rsidR="00046C46" w:rsidRDefault="00046C46" w:rsidP="00046C46">
      <w:pPr>
        <w:pStyle w:val="ContactInfo"/>
        <w:jc w:val="right"/>
      </w:pPr>
      <w:r>
        <w:t xml:space="preserve">235 Famous St, </w:t>
      </w:r>
    </w:p>
    <w:p w14:paraId="5B349D58" w14:textId="0BAD15A3" w:rsidR="00046C46" w:rsidRDefault="00046C46" w:rsidP="00046C46">
      <w:pPr>
        <w:pStyle w:val="ContactInfo"/>
        <w:jc w:val="right"/>
      </w:pPr>
      <w:r>
        <w:t>Oshawa, O</w:t>
      </w:r>
      <w:r w:rsidR="00B847E3">
        <w:t>N</w:t>
      </w:r>
      <w:r>
        <w:t xml:space="preserve"> </w:t>
      </w:r>
      <w:r w:rsidR="00B847E3">
        <w:t>L1H 7K4</w:t>
      </w:r>
    </w:p>
    <w:p w14:paraId="12ADA2C8" w14:textId="30211DB3" w:rsidR="00046C46" w:rsidRDefault="00046C46" w:rsidP="00046C46">
      <w:pPr>
        <w:pStyle w:val="ContactInfo"/>
        <w:jc w:val="right"/>
      </w:pPr>
      <w:r>
        <w:t>705-977-0000</w:t>
      </w:r>
    </w:p>
    <w:p w14:paraId="017D2FE0" w14:textId="45A58D01" w:rsidR="00046C46" w:rsidRDefault="00B847E3" w:rsidP="00046C46">
      <w:pPr>
        <w:pStyle w:val="ContactInfo"/>
        <w:jc w:val="right"/>
      </w:pPr>
      <w:r>
        <w:t>aosk@mail.com</w:t>
      </w:r>
    </w:p>
    <w:p w14:paraId="5725C4A7" w14:textId="4614FE5E" w:rsidR="00046C46" w:rsidRDefault="00B847E3" w:rsidP="00B847E3">
      <w:pPr>
        <w:jc w:val="right"/>
      </w:pPr>
      <w:r w:rsidRPr="00B847E3">
        <w:t>linkedin.com/in/eugenehs</w:t>
      </w:r>
    </w:p>
    <w:p w14:paraId="7B1820D9" w14:textId="77777777" w:rsidR="00B847E3" w:rsidRDefault="00B847E3" w:rsidP="006E1507">
      <w:pPr>
        <w:rPr>
          <w:lang w:eastAsia="ko-KR"/>
        </w:rPr>
      </w:pPr>
    </w:p>
    <w:p w14:paraId="0F379ADB" w14:textId="77777777" w:rsidR="00B847E3" w:rsidRDefault="00B847E3" w:rsidP="006E1507">
      <w:pPr>
        <w:rPr>
          <w:lang w:eastAsia="ko-KR"/>
        </w:rPr>
      </w:pPr>
    </w:p>
    <w:p w14:paraId="48778CBC" w14:textId="4EF0866E" w:rsidR="00340B88" w:rsidRDefault="005C3508" w:rsidP="006E1507">
      <w:pPr>
        <w:rPr>
          <w:lang w:eastAsia="ko-KR"/>
        </w:rPr>
      </w:pPr>
      <w:r>
        <w:rPr>
          <w:lang w:eastAsia="ko-KR"/>
        </w:rPr>
        <w:t>02</w:t>
      </w:r>
      <w:r w:rsidR="00340B88">
        <w:rPr>
          <w:lang w:eastAsia="ko-KR"/>
        </w:rPr>
        <w:t xml:space="preserve"> </w:t>
      </w:r>
      <w:r>
        <w:rPr>
          <w:lang w:eastAsia="ko-KR"/>
        </w:rPr>
        <w:t>Dec</w:t>
      </w:r>
      <w:r w:rsidR="00340B88">
        <w:rPr>
          <w:lang w:eastAsia="ko-KR"/>
        </w:rPr>
        <w:t xml:space="preserve"> 2022</w:t>
      </w:r>
    </w:p>
    <w:p w14:paraId="25DC791F" w14:textId="161F662B" w:rsidR="00340B88" w:rsidRDefault="00340B88" w:rsidP="006E1507">
      <w:pPr>
        <w:rPr>
          <w:lang w:eastAsia="ko-KR"/>
        </w:rPr>
      </w:pPr>
    </w:p>
    <w:p w14:paraId="56A2B4FD" w14:textId="7ED84EE8" w:rsidR="005C3508" w:rsidRDefault="005C3508" w:rsidP="006E1507">
      <w:pPr>
        <w:rPr>
          <w:lang w:eastAsia="ko-KR"/>
        </w:rPr>
      </w:pPr>
      <w:r>
        <w:rPr>
          <w:lang w:eastAsia="ko-KR"/>
        </w:rPr>
        <w:t xml:space="preserve">Hiring Manager </w:t>
      </w:r>
    </w:p>
    <w:p w14:paraId="65D38FC8" w14:textId="387A0115" w:rsidR="00340B88" w:rsidRDefault="00340B88" w:rsidP="006E1507">
      <w:pPr>
        <w:rPr>
          <w:lang w:eastAsia="ko-KR"/>
        </w:rPr>
      </w:pPr>
      <w:r>
        <w:rPr>
          <w:lang w:eastAsia="ko-KR"/>
        </w:rPr>
        <w:t xml:space="preserve">HR </w:t>
      </w:r>
      <w:r w:rsidR="005C3508">
        <w:rPr>
          <w:lang w:eastAsia="ko-KR"/>
        </w:rPr>
        <w:t>Department</w:t>
      </w:r>
      <w:r>
        <w:rPr>
          <w:lang w:eastAsia="ko-KR"/>
        </w:rPr>
        <w:t xml:space="preserve"> </w:t>
      </w:r>
    </w:p>
    <w:p w14:paraId="0109729A" w14:textId="021987E0" w:rsidR="00340B88" w:rsidRDefault="000071A2" w:rsidP="006E1507">
      <w:pPr>
        <w:rPr>
          <w:lang w:eastAsia="ko-KR"/>
        </w:rPr>
      </w:pPr>
      <w:r>
        <w:rPr>
          <w:lang w:eastAsia="ko-KR"/>
        </w:rPr>
        <w:t>Qualicum</w:t>
      </w:r>
      <w:r w:rsidR="00340B88">
        <w:rPr>
          <w:lang w:eastAsia="ko-KR"/>
        </w:rPr>
        <w:t xml:space="preserve"> Innovations</w:t>
      </w:r>
    </w:p>
    <w:p w14:paraId="64E9B378" w14:textId="77777777" w:rsidR="00046C46" w:rsidRDefault="00D651BE" w:rsidP="006E1507">
      <w:pPr>
        <w:rPr>
          <w:lang w:eastAsia="ko-KR"/>
        </w:rPr>
      </w:pPr>
      <w:r w:rsidRPr="00D651BE">
        <w:rPr>
          <w:lang w:eastAsia="ko-KR"/>
        </w:rPr>
        <w:t xml:space="preserve">1201-2235 Sheppard Avenue East </w:t>
      </w:r>
    </w:p>
    <w:p w14:paraId="0745D4EA" w14:textId="7496E186" w:rsidR="00340B88" w:rsidRDefault="00D651BE" w:rsidP="006E1507">
      <w:pPr>
        <w:rPr>
          <w:lang w:eastAsia="ko-KR"/>
        </w:rPr>
      </w:pPr>
      <w:r w:rsidRPr="00D651BE">
        <w:rPr>
          <w:lang w:eastAsia="ko-KR"/>
        </w:rPr>
        <w:t xml:space="preserve">Toronto ON M2J 5B5 </w:t>
      </w:r>
    </w:p>
    <w:p w14:paraId="6E9A64FE" w14:textId="3421550B" w:rsidR="00D651BE" w:rsidRDefault="00D651BE" w:rsidP="006E1507">
      <w:pPr>
        <w:rPr>
          <w:lang w:eastAsia="ko-KR"/>
        </w:rPr>
      </w:pPr>
    </w:p>
    <w:p w14:paraId="7DC848B4" w14:textId="77777777" w:rsidR="00D651BE" w:rsidRDefault="00D651BE" w:rsidP="006E1507">
      <w:pPr>
        <w:rPr>
          <w:lang w:eastAsia="ko-KR"/>
        </w:rPr>
      </w:pPr>
    </w:p>
    <w:p w14:paraId="030E4188" w14:textId="3B8858B9" w:rsidR="00340B88" w:rsidRDefault="00340B88" w:rsidP="006E1507">
      <w:pPr>
        <w:rPr>
          <w:lang w:eastAsia="ko-KR"/>
        </w:rPr>
      </w:pPr>
      <w:r>
        <w:rPr>
          <w:lang w:eastAsia="ko-KR"/>
        </w:rPr>
        <w:t>Dear Human Resources</w:t>
      </w:r>
      <w:r w:rsidR="00046C46">
        <w:rPr>
          <w:lang w:eastAsia="ko-KR"/>
        </w:rPr>
        <w:t xml:space="preserve"> Manager</w:t>
      </w:r>
    </w:p>
    <w:p w14:paraId="78C07FBB" w14:textId="3BCDB23C" w:rsidR="005C3508" w:rsidRDefault="005C3508" w:rsidP="006E1507">
      <w:pPr>
        <w:rPr>
          <w:lang w:eastAsia="ko-KR"/>
        </w:rPr>
      </w:pPr>
    </w:p>
    <w:p w14:paraId="5D3B7413" w14:textId="77777777" w:rsidR="006B4BC1" w:rsidRDefault="006B4BC1" w:rsidP="006E1507">
      <w:pPr>
        <w:rPr>
          <w:lang w:eastAsia="ko-KR"/>
        </w:rPr>
      </w:pPr>
    </w:p>
    <w:p w14:paraId="3A151FE2" w14:textId="2B5F53F1" w:rsidR="005C3508" w:rsidRPr="005C3508" w:rsidRDefault="005C3508" w:rsidP="005C3508">
      <w:pPr>
        <w:jc w:val="center"/>
        <w:rPr>
          <w:b/>
          <w:bCs/>
          <w:sz w:val="26"/>
          <w:szCs w:val="26"/>
          <w:lang w:eastAsia="ko-KR"/>
        </w:rPr>
      </w:pPr>
      <w:r w:rsidRPr="005C3508">
        <w:rPr>
          <w:b/>
          <w:bCs/>
          <w:sz w:val="26"/>
          <w:szCs w:val="26"/>
          <w:lang w:eastAsia="ko-KR"/>
        </w:rPr>
        <w:t>Computer Programmer Position</w:t>
      </w:r>
    </w:p>
    <w:p w14:paraId="7336F2C1" w14:textId="03241182" w:rsidR="00340B88" w:rsidRDefault="00340B88" w:rsidP="006E1507">
      <w:pPr>
        <w:rPr>
          <w:lang w:eastAsia="ko-KR"/>
        </w:rPr>
      </w:pPr>
    </w:p>
    <w:p w14:paraId="19C04A3F" w14:textId="77777777" w:rsidR="005C3508" w:rsidRDefault="005C3508" w:rsidP="006E1507">
      <w:pPr>
        <w:rPr>
          <w:lang w:eastAsia="ko-KR"/>
        </w:rPr>
      </w:pPr>
    </w:p>
    <w:p w14:paraId="482F5D00" w14:textId="2B488F49" w:rsidR="00192FA4" w:rsidRDefault="005C3508" w:rsidP="006E1507">
      <w:pPr>
        <w:rPr>
          <w:lang w:eastAsia="ko-KR"/>
        </w:rPr>
      </w:pPr>
      <w:r>
        <w:rPr>
          <w:lang w:eastAsia="ko-KR"/>
        </w:rPr>
        <w:t>I’m Eugene Shin</w:t>
      </w:r>
      <w:r w:rsidR="000071A2">
        <w:rPr>
          <w:lang w:eastAsia="ko-KR"/>
        </w:rPr>
        <w:t xml:space="preserve">, ready to work and learn with </w:t>
      </w:r>
      <w:r w:rsidR="000071A2" w:rsidRPr="0088081D">
        <w:rPr>
          <w:highlight w:val="yellow"/>
          <w:lang w:eastAsia="ko-KR"/>
        </w:rPr>
        <w:t>a highly motivated and positive attitude</w:t>
      </w:r>
      <w:r w:rsidR="000071A2">
        <w:rPr>
          <w:lang w:eastAsia="ko-KR"/>
        </w:rPr>
        <w:t xml:space="preserve">. I know the ultimate goal is the client’s satisfaction with your company </w:t>
      </w:r>
      <w:r w:rsidR="000071A2" w:rsidRPr="000071A2">
        <w:rPr>
          <w:lang w:eastAsia="ko-KR"/>
        </w:rPr>
        <w:t>through</w:t>
      </w:r>
      <w:r w:rsidR="00192FA4">
        <w:rPr>
          <w:lang w:eastAsia="ko-KR"/>
        </w:rPr>
        <w:t xml:space="preserve"> </w:t>
      </w:r>
      <w:r w:rsidR="000071A2" w:rsidRPr="000071A2">
        <w:rPr>
          <w:lang w:eastAsia="ko-KR"/>
        </w:rPr>
        <w:t>innovative software solutions and</w:t>
      </w:r>
      <w:r w:rsidR="00192FA4">
        <w:rPr>
          <w:lang w:eastAsia="ko-KR"/>
        </w:rPr>
        <w:t xml:space="preserve"> syst</w:t>
      </w:r>
      <w:r w:rsidR="000071A2" w:rsidRPr="000071A2">
        <w:rPr>
          <w:lang w:eastAsia="ko-KR"/>
        </w:rPr>
        <w:t>em integration</w:t>
      </w:r>
      <w:r w:rsidR="000071A2">
        <w:rPr>
          <w:lang w:eastAsia="ko-KR"/>
        </w:rPr>
        <w:t xml:space="preserve">. </w:t>
      </w:r>
      <w:r w:rsidR="00192FA4">
        <w:rPr>
          <w:lang w:eastAsia="ko-KR"/>
        </w:rPr>
        <w:t xml:space="preserve">I would be proud to serve as a part to achieve the goal. </w:t>
      </w:r>
    </w:p>
    <w:p w14:paraId="61DDC1A2" w14:textId="3EDB4E4B" w:rsidR="00192FA4" w:rsidRDefault="00192FA4" w:rsidP="006E1507">
      <w:pPr>
        <w:rPr>
          <w:lang w:eastAsia="ko-KR"/>
        </w:rPr>
      </w:pPr>
    </w:p>
    <w:p w14:paraId="7E5767B0" w14:textId="77777777" w:rsidR="0088081D" w:rsidRDefault="0088081D" w:rsidP="006E1507">
      <w:pPr>
        <w:rPr>
          <w:lang w:eastAsia="ko-KR"/>
        </w:rPr>
      </w:pPr>
    </w:p>
    <w:p w14:paraId="4D2A6EE2" w14:textId="1847BA7D" w:rsidR="008A7BB8" w:rsidRDefault="000071A2" w:rsidP="006E1507">
      <w:pPr>
        <w:rPr>
          <w:lang w:eastAsia="ko-KR"/>
        </w:rPr>
      </w:pPr>
      <w:r>
        <w:rPr>
          <w:lang w:eastAsia="ko-KR"/>
        </w:rPr>
        <w:t xml:space="preserve">I have </w:t>
      </w:r>
      <w:r w:rsidRPr="0088081D">
        <w:rPr>
          <w:highlight w:val="yellow"/>
          <w:lang w:eastAsia="ko-KR"/>
        </w:rPr>
        <w:t>worked with many customers and clients</w:t>
      </w:r>
      <w:r>
        <w:rPr>
          <w:lang w:eastAsia="ko-KR"/>
        </w:rPr>
        <w:t>, and always surpass</w:t>
      </w:r>
      <w:r w:rsidR="00192FA4">
        <w:rPr>
          <w:lang w:eastAsia="ko-KR"/>
        </w:rPr>
        <w:t>ing</w:t>
      </w:r>
      <w:r>
        <w:rPr>
          <w:lang w:eastAsia="ko-KR"/>
        </w:rPr>
        <w:t xml:space="preserve"> the client’s </w:t>
      </w:r>
      <w:r w:rsidR="00192FA4">
        <w:rPr>
          <w:lang w:eastAsia="ko-KR"/>
        </w:rPr>
        <w:t>expectations has been the top priority during my carrier.</w:t>
      </w:r>
      <w:r w:rsidR="003B75F3">
        <w:rPr>
          <w:lang w:eastAsia="ko-KR"/>
        </w:rPr>
        <w:t xml:space="preserve"> I never hesitated to work extra hours and extra</w:t>
      </w:r>
      <w:r w:rsidR="00925E7F">
        <w:rPr>
          <w:lang w:eastAsia="ko-KR"/>
        </w:rPr>
        <w:t xml:space="preserve"> effort</w:t>
      </w:r>
      <w:r w:rsidR="006B4BC1">
        <w:rPr>
          <w:lang w:eastAsia="ko-KR"/>
        </w:rPr>
        <w:t xml:space="preserve"> to do this</w:t>
      </w:r>
      <w:r w:rsidR="003B75F3">
        <w:rPr>
          <w:lang w:eastAsia="ko-KR"/>
        </w:rPr>
        <w:t xml:space="preserve">. This was not only because I love </w:t>
      </w:r>
      <w:r w:rsidR="003B75F3" w:rsidRPr="003B75F3">
        <w:rPr>
          <w:lang w:eastAsia="ko-KR"/>
        </w:rPr>
        <w:t xml:space="preserve">seeing the client’s smiles when the work is done, but also because I </w:t>
      </w:r>
      <w:r w:rsidR="003B75F3">
        <w:rPr>
          <w:lang w:eastAsia="ko-KR"/>
        </w:rPr>
        <w:t xml:space="preserve">enjoy working with computers. I </w:t>
      </w:r>
      <w:r w:rsidR="00925E7F">
        <w:rPr>
          <w:lang w:eastAsia="ko-KR"/>
        </w:rPr>
        <w:t>choose to learn computer programming to dive deep into this industry, which is what I love.</w:t>
      </w:r>
      <w:r w:rsidR="008A7BB8">
        <w:rPr>
          <w:lang w:eastAsia="ko-KR"/>
        </w:rPr>
        <w:t xml:space="preserve"> </w:t>
      </w:r>
      <w:r w:rsidR="008A7BB8" w:rsidRPr="0088081D">
        <w:rPr>
          <w:highlight w:val="yellow"/>
          <w:lang w:eastAsia="ko-KR"/>
        </w:rPr>
        <w:t>Collaborating with project managers</w:t>
      </w:r>
      <w:r w:rsidR="008A7BB8">
        <w:rPr>
          <w:lang w:eastAsia="ko-KR"/>
        </w:rPr>
        <w:t xml:space="preserve"> and </w:t>
      </w:r>
      <w:r w:rsidR="001B37C9">
        <w:rPr>
          <w:lang w:eastAsia="ko-KR"/>
        </w:rPr>
        <w:t xml:space="preserve">other related partners </w:t>
      </w:r>
      <w:r w:rsidR="0088081D">
        <w:rPr>
          <w:lang w:eastAsia="ko-KR"/>
        </w:rPr>
        <w:t>was</w:t>
      </w:r>
      <w:r w:rsidR="001B37C9">
        <w:rPr>
          <w:lang w:eastAsia="ko-KR"/>
        </w:rPr>
        <w:t xml:space="preserve"> always successful and I </w:t>
      </w:r>
      <w:r w:rsidR="0088081D">
        <w:rPr>
          <w:lang w:eastAsia="ko-KR"/>
        </w:rPr>
        <w:t xml:space="preserve">have </w:t>
      </w:r>
      <w:r w:rsidR="001B37C9">
        <w:rPr>
          <w:lang w:eastAsia="ko-KR"/>
        </w:rPr>
        <w:t xml:space="preserve">always been a good listener. </w:t>
      </w:r>
      <w:r w:rsidR="00925E7F">
        <w:rPr>
          <w:lang w:eastAsia="ko-KR"/>
        </w:rPr>
        <w:t xml:space="preserve">I’ve learned not only the languages such as C++, RDMBS, HTML, JavaScript, React and etc but also learned the fundamental theories to understand important concepts such as </w:t>
      </w:r>
      <w:r w:rsidR="00925E7F" w:rsidRPr="0088081D">
        <w:rPr>
          <w:highlight w:val="yellow"/>
          <w:lang w:eastAsia="ko-KR"/>
        </w:rPr>
        <w:t>Object Oriented programming</w:t>
      </w:r>
      <w:r w:rsidR="0088081D">
        <w:rPr>
          <w:lang w:eastAsia="ko-KR"/>
        </w:rPr>
        <w:t xml:space="preserve"> and </w:t>
      </w:r>
      <w:r w:rsidR="0088081D" w:rsidRPr="0088081D">
        <w:rPr>
          <w:highlight w:val="yellow"/>
          <w:lang w:eastAsia="ko-KR"/>
        </w:rPr>
        <w:t>Automated</w:t>
      </w:r>
      <w:r w:rsidR="0088081D">
        <w:rPr>
          <w:lang w:eastAsia="ko-KR"/>
        </w:rPr>
        <w:t xml:space="preserve"> </w:t>
      </w:r>
      <w:r w:rsidR="0088081D" w:rsidRPr="0088081D">
        <w:rPr>
          <w:highlight w:val="yellow"/>
          <w:lang w:eastAsia="ko-KR"/>
        </w:rPr>
        <w:t>Software testing techniques</w:t>
      </w:r>
      <w:r w:rsidR="0088081D">
        <w:rPr>
          <w:lang w:eastAsia="ko-KR"/>
        </w:rPr>
        <w:t>.</w:t>
      </w:r>
    </w:p>
    <w:p w14:paraId="2668B1B7" w14:textId="77777777" w:rsidR="008A7BB8" w:rsidRDefault="008A7BB8" w:rsidP="006E1507">
      <w:pPr>
        <w:rPr>
          <w:lang w:eastAsia="ko-KR"/>
        </w:rPr>
      </w:pPr>
    </w:p>
    <w:p w14:paraId="71A5E8FF" w14:textId="77777777" w:rsidR="008A7BB8" w:rsidRDefault="008A7BB8" w:rsidP="006E1507">
      <w:pPr>
        <w:rPr>
          <w:lang w:eastAsia="ko-KR"/>
        </w:rPr>
      </w:pPr>
    </w:p>
    <w:p w14:paraId="4989B286" w14:textId="59444C65" w:rsidR="0088081D" w:rsidRDefault="0088081D" w:rsidP="006E1507">
      <w:pPr>
        <w:rPr>
          <w:lang w:eastAsia="ko-KR"/>
        </w:rPr>
      </w:pPr>
      <w:r w:rsidRPr="0088081D">
        <w:rPr>
          <w:lang w:eastAsia="ko-KR"/>
        </w:rPr>
        <w:t xml:space="preserve">I would love the chance to further discuss the position and what skills I’d bring to the job. </w:t>
      </w:r>
      <w:r w:rsidR="006B4BC1">
        <w:rPr>
          <w:lang w:eastAsia="ko-KR"/>
        </w:rPr>
        <w:t xml:space="preserve">I can be reached at 905-977-0000 or via email at </w:t>
      </w:r>
      <w:hyperlink r:id="rId7" w:history="1">
        <w:r w:rsidR="006B4BC1" w:rsidRPr="00D14260">
          <w:rPr>
            <w:rStyle w:val="Hyperlink"/>
            <w:lang w:eastAsia="ko-KR"/>
          </w:rPr>
          <w:t>aosk@mail.com</w:t>
        </w:r>
      </w:hyperlink>
      <w:r w:rsidR="006B4BC1">
        <w:rPr>
          <w:lang w:eastAsia="ko-KR"/>
        </w:rPr>
        <w:t xml:space="preserve">. </w:t>
      </w:r>
      <w:r w:rsidR="006B4BC1" w:rsidRPr="006B4BC1">
        <w:rPr>
          <w:lang w:eastAsia="ko-KR"/>
        </w:rPr>
        <w:t>Thank you for taking the time to consider my application</w:t>
      </w:r>
      <w:r w:rsidR="006B4BC1">
        <w:rPr>
          <w:lang w:eastAsia="ko-KR"/>
        </w:rPr>
        <w:t>.</w:t>
      </w:r>
    </w:p>
    <w:p w14:paraId="0AF52EE2" w14:textId="77777777" w:rsidR="0088081D" w:rsidRDefault="0088081D" w:rsidP="006E1507">
      <w:pPr>
        <w:rPr>
          <w:lang w:eastAsia="ko-KR"/>
        </w:rPr>
      </w:pPr>
    </w:p>
    <w:p w14:paraId="2741963C" w14:textId="1A2D41EF" w:rsidR="00D17ADD" w:rsidRDefault="00D17ADD" w:rsidP="006E1507"/>
    <w:p w14:paraId="60196555" w14:textId="2C3398E8" w:rsidR="00D17ADD" w:rsidRDefault="00D17ADD" w:rsidP="006E1507">
      <w:r>
        <w:t>Sincerely,</w:t>
      </w:r>
    </w:p>
    <w:p w14:paraId="5260BFAA" w14:textId="64A5BFE3" w:rsidR="00D17ADD" w:rsidRDefault="00D17ADD" w:rsidP="006E1507"/>
    <w:p w14:paraId="45BF4D38" w14:textId="57022A72" w:rsidR="00D17ADD" w:rsidRDefault="00D17ADD" w:rsidP="006E1507"/>
    <w:p w14:paraId="09232DBC" w14:textId="259E425E" w:rsidR="00D17ADD" w:rsidRDefault="00D17ADD" w:rsidP="006E1507"/>
    <w:p w14:paraId="4364C50C" w14:textId="527DCA6E" w:rsidR="00D17ADD" w:rsidRDefault="00D17ADD" w:rsidP="006E1507"/>
    <w:p w14:paraId="3ECBC91C" w14:textId="5F578672" w:rsidR="006B4BC1" w:rsidRDefault="006B4BC1" w:rsidP="006E1507">
      <w:r>
        <w:t>Eugene Shin</w:t>
      </w:r>
    </w:p>
    <w:p w14:paraId="67F9216B" w14:textId="5B840194" w:rsidR="00D17ADD" w:rsidRDefault="00D17ADD" w:rsidP="006E1507"/>
    <w:p w14:paraId="723D6055" w14:textId="37A5875A" w:rsidR="00D17ADD" w:rsidRDefault="00D17ADD" w:rsidP="006E1507"/>
    <w:p w14:paraId="644665E1" w14:textId="7BBF4EF0" w:rsidR="00D17ADD" w:rsidRDefault="00D17ADD" w:rsidP="006E1507"/>
    <w:p w14:paraId="75444419" w14:textId="56F5571C" w:rsidR="00D17ADD" w:rsidRDefault="00D17ADD" w:rsidP="006E1507"/>
    <w:p w14:paraId="1D1BB9E5" w14:textId="1AA0D6BB" w:rsidR="00D17ADD" w:rsidRDefault="00D17ADD" w:rsidP="006E1507"/>
    <w:p w14:paraId="275A7769" w14:textId="77777777" w:rsidR="002E1C09" w:rsidRDefault="002E1C09" w:rsidP="006E1507"/>
    <w:p w14:paraId="4B918C9C" w14:textId="29CC196F" w:rsidR="00D17ADD" w:rsidRDefault="00D17ADD" w:rsidP="006E1507"/>
    <w:p w14:paraId="3024C32F" w14:textId="2F4F9200" w:rsidR="002E1C09" w:rsidRPr="002E1C09" w:rsidRDefault="00B52C47" w:rsidP="002E1C09">
      <w:pPr>
        <w:pStyle w:val="Title"/>
        <w:rPr>
          <w:b/>
          <w:iCs/>
          <w:color w:val="262626" w:themeColor="text1" w:themeTint="D9"/>
          <w:sz w:val="44"/>
          <w:szCs w:val="44"/>
        </w:rPr>
      </w:pPr>
      <w:r w:rsidRPr="002E1C09">
        <w:rPr>
          <w:sz w:val="44"/>
          <w:szCs w:val="44"/>
        </w:rPr>
        <w:t xml:space="preserve">eUGENE </w:t>
      </w:r>
      <w:r w:rsidRPr="002E1C09">
        <w:rPr>
          <w:rStyle w:val="IntenseEmphasis"/>
          <w:sz w:val="44"/>
          <w:szCs w:val="44"/>
        </w:rPr>
        <w:t>SHIN</w:t>
      </w:r>
    </w:p>
    <w:p w14:paraId="536EEDAB" w14:textId="130E86A1" w:rsidR="002E1C09" w:rsidRPr="002E1C09" w:rsidRDefault="00B52C47" w:rsidP="00B52C47">
      <w:pPr>
        <w:pStyle w:val="ContactInfo"/>
        <w:rPr>
          <w:sz w:val="26"/>
          <w:szCs w:val="26"/>
        </w:rPr>
      </w:pPr>
      <w:r w:rsidRPr="002E1C09">
        <w:rPr>
          <w:sz w:val="26"/>
          <w:szCs w:val="26"/>
        </w:rPr>
        <w:t>235 Famous St, Oshawa, Ontario</w:t>
      </w:r>
      <w:sdt>
        <w:sdtPr>
          <w:rPr>
            <w:sz w:val="26"/>
            <w:szCs w:val="26"/>
          </w:rPr>
          <w:alias w:val="Divider dot:"/>
          <w:tag w:val="Divider dot:"/>
          <w:id w:val="-490787758"/>
          <w:placeholder>
            <w:docPart w:val="F81B21D2C0B94940ADC385CE478EF057"/>
          </w:placeholder>
          <w:temporary/>
          <w:showingPlcHdr/>
          <w15:appearance w15:val="hidden"/>
        </w:sdtPr>
        <w:sdtContent>
          <w:r w:rsidRPr="002E1C09">
            <w:rPr>
              <w:sz w:val="26"/>
              <w:szCs w:val="26"/>
            </w:rPr>
            <w:t>·</w:t>
          </w:r>
        </w:sdtContent>
      </w:sdt>
    </w:p>
    <w:p w14:paraId="674AEED2" w14:textId="0D60BE3D" w:rsidR="00B52C47" w:rsidRPr="002E1C09" w:rsidRDefault="00B52C47" w:rsidP="00B52C47">
      <w:pPr>
        <w:pStyle w:val="ContactInfo"/>
        <w:rPr>
          <w:sz w:val="26"/>
          <w:szCs w:val="26"/>
        </w:rPr>
      </w:pPr>
      <w:r w:rsidRPr="002E1C09">
        <w:rPr>
          <w:sz w:val="26"/>
          <w:szCs w:val="26"/>
        </w:rPr>
        <w:t>705-977-0000</w:t>
      </w:r>
    </w:p>
    <w:p w14:paraId="4B593C11" w14:textId="20094CA0" w:rsidR="00D17ADD" w:rsidRPr="002E1C09" w:rsidRDefault="00B52C47" w:rsidP="00B52C47">
      <w:pPr>
        <w:jc w:val="center"/>
        <w:rPr>
          <w:sz w:val="26"/>
          <w:szCs w:val="26"/>
        </w:rPr>
      </w:pPr>
      <w:r w:rsidRPr="002E1C09">
        <w:rPr>
          <w:sz w:val="26"/>
          <w:szCs w:val="26"/>
        </w:rPr>
        <w:t xml:space="preserve">aosk@mail.com </w:t>
      </w:r>
      <w:sdt>
        <w:sdtPr>
          <w:rPr>
            <w:sz w:val="26"/>
            <w:szCs w:val="26"/>
          </w:rPr>
          <w:alias w:val="Divider dot:"/>
          <w:tag w:val="Divider dot:"/>
          <w:id w:val="-1749645034"/>
          <w:placeholder>
            <w:docPart w:val="4EE06A49B7604B3392C69622D7E78D44"/>
          </w:placeholder>
          <w:temporary/>
          <w:showingPlcHdr/>
          <w15:appearance w15:val="hidden"/>
        </w:sdtPr>
        <w:sdtContent>
          <w:r w:rsidRPr="002E1C09">
            <w:rPr>
              <w:sz w:val="26"/>
              <w:szCs w:val="26"/>
            </w:rPr>
            <w:t>·</w:t>
          </w:r>
        </w:sdtContent>
      </w:sdt>
      <w:r w:rsidRPr="002E1C09">
        <w:rPr>
          <w:sz w:val="26"/>
          <w:szCs w:val="26"/>
        </w:rPr>
        <w:t xml:space="preserve"> Linkedin.com/in/eugenehs</w:t>
      </w:r>
    </w:p>
    <w:p w14:paraId="1FCD57B1" w14:textId="23A9D24E" w:rsidR="00B52C47" w:rsidRDefault="00B52C47" w:rsidP="00B52C47">
      <w:pPr>
        <w:jc w:val="center"/>
      </w:pPr>
    </w:p>
    <w:p w14:paraId="44F5CC3C" w14:textId="24A8E1BB" w:rsidR="00B52C47" w:rsidRDefault="00B52C47" w:rsidP="00B52C47">
      <w:pPr>
        <w:jc w:val="center"/>
      </w:pPr>
    </w:p>
    <w:p w14:paraId="7DE884CB" w14:textId="5C3B52FC" w:rsidR="00B52C47" w:rsidRDefault="00B52C47" w:rsidP="00B52C47">
      <w:pPr>
        <w:jc w:val="center"/>
      </w:pPr>
    </w:p>
    <w:p w14:paraId="6AEB7578" w14:textId="66067A52" w:rsidR="00B52C47" w:rsidRDefault="00B52C47" w:rsidP="00B52C47">
      <w:pPr>
        <w:jc w:val="center"/>
      </w:pPr>
    </w:p>
    <w:p w14:paraId="646E8E92" w14:textId="24D44BE4" w:rsidR="00B52C47" w:rsidRPr="00B52C47" w:rsidRDefault="001D61DE" w:rsidP="00B52C47">
      <w:pPr>
        <w:rPr>
          <w:lang w:val="en-CA"/>
        </w:rPr>
      </w:pPr>
      <w:r>
        <w:t>Han-young Kim</w:t>
      </w:r>
    </w:p>
    <w:p w14:paraId="0060669D" w14:textId="7C6934E9" w:rsidR="00B52C47" w:rsidRPr="00B52C47" w:rsidRDefault="001D61DE" w:rsidP="00B52C47">
      <w:pPr>
        <w:rPr>
          <w:lang w:val="en-CA"/>
        </w:rPr>
      </w:pPr>
      <w:r>
        <w:t>CEO</w:t>
      </w:r>
      <w:r w:rsidR="00B52C47" w:rsidRPr="00B52C47">
        <w:t xml:space="preserve"> at </w:t>
      </w:r>
      <w:r>
        <w:t xml:space="preserve">Davos Media Tech </w:t>
      </w:r>
    </w:p>
    <w:p w14:paraId="0D4D33E9" w14:textId="3AE39722" w:rsidR="00B52C47" w:rsidRPr="00B52C47" w:rsidRDefault="00B52C47" w:rsidP="00B52C47">
      <w:pPr>
        <w:rPr>
          <w:lang w:val="en-CA"/>
        </w:rPr>
      </w:pPr>
      <w:r w:rsidRPr="00B52C47">
        <w:t xml:space="preserve">Telephone: </w:t>
      </w:r>
      <w:r w:rsidR="001D61DE">
        <w:t>+82 10-585-6603</w:t>
      </w:r>
    </w:p>
    <w:p w14:paraId="65CD1ED3" w14:textId="500D8C27" w:rsidR="00B52C47" w:rsidRDefault="00B52C47" w:rsidP="00B52C47">
      <w:r w:rsidRPr="00B52C47">
        <w:t xml:space="preserve">Email: </w:t>
      </w:r>
      <w:r w:rsidR="001D61DE">
        <w:t>hanyoung</w:t>
      </w:r>
      <w:r w:rsidRPr="00B52C47">
        <w:t>@</w:t>
      </w:r>
      <w:r w:rsidR="001D61DE">
        <w:t>davosmedia.co.kr</w:t>
      </w:r>
    </w:p>
    <w:p w14:paraId="5F736F6B" w14:textId="6A863B41" w:rsidR="00B52C47" w:rsidRDefault="00B52C47" w:rsidP="00B52C47"/>
    <w:p w14:paraId="3A9C0F38" w14:textId="54A3C8D1" w:rsidR="00B52C47" w:rsidRDefault="00B52C47" w:rsidP="00B52C47">
      <w:pPr>
        <w:rPr>
          <w:lang w:val="en-CA"/>
        </w:rPr>
      </w:pPr>
    </w:p>
    <w:p w14:paraId="2A5BD351" w14:textId="77777777" w:rsidR="002E1C09" w:rsidRPr="00B52C47" w:rsidRDefault="002E1C09" w:rsidP="00B52C47">
      <w:pPr>
        <w:rPr>
          <w:lang w:val="en-CA"/>
        </w:rPr>
      </w:pPr>
    </w:p>
    <w:p w14:paraId="0924812D" w14:textId="08C7E04B" w:rsidR="00B52C47" w:rsidRPr="00B52C47" w:rsidRDefault="006B4BC1" w:rsidP="00B52C47">
      <w:pPr>
        <w:rPr>
          <w:lang w:val="en-CA"/>
        </w:rPr>
      </w:pPr>
      <w:r>
        <w:t>Andrew</w:t>
      </w:r>
      <w:r w:rsidR="00B52C47" w:rsidRPr="00B52C47">
        <w:t xml:space="preserve"> </w:t>
      </w:r>
      <w:r w:rsidR="001D61DE">
        <w:t>Michel</w:t>
      </w:r>
    </w:p>
    <w:p w14:paraId="587C618E" w14:textId="15ADB545" w:rsidR="00B52C47" w:rsidRPr="00B52C47" w:rsidRDefault="00B52C47" w:rsidP="00B52C47">
      <w:pPr>
        <w:rPr>
          <w:lang w:val="en-CA"/>
        </w:rPr>
      </w:pPr>
      <w:r w:rsidRPr="00B52C47">
        <w:t xml:space="preserve">Former </w:t>
      </w:r>
      <w:r w:rsidR="001D61DE">
        <w:t>Supervisor</w:t>
      </w:r>
      <w:r w:rsidRPr="00B52C47">
        <w:t xml:space="preserve"> at </w:t>
      </w:r>
      <w:r w:rsidR="001D61DE">
        <w:t>Flying colour corp</w:t>
      </w:r>
      <w:r w:rsidRPr="00B52C47">
        <w:t xml:space="preserve"> </w:t>
      </w:r>
    </w:p>
    <w:p w14:paraId="36B765FE" w14:textId="440FDA87" w:rsidR="00B52C47" w:rsidRDefault="00B52C47" w:rsidP="00B52C47">
      <w:r w:rsidRPr="00B52C47">
        <w:t>Telephone: 416-123-4567</w:t>
      </w:r>
    </w:p>
    <w:p w14:paraId="2F3F4B4E" w14:textId="7FB20037" w:rsidR="001D61DE" w:rsidRDefault="001D61DE" w:rsidP="00B52C47">
      <w:r>
        <w:t>Email: andrewm@flyingcolour.com</w:t>
      </w:r>
    </w:p>
    <w:p w14:paraId="05D3A72A" w14:textId="23C0A397" w:rsidR="00B52C47" w:rsidRDefault="00B52C47" w:rsidP="00B52C47"/>
    <w:p w14:paraId="3050AD93" w14:textId="1FC698A7" w:rsidR="00B52C47" w:rsidRDefault="00B52C47" w:rsidP="00B52C47">
      <w:pPr>
        <w:rPr>
          <w:lang w:val="en-CA"/>
        </w:rPr>
      </w:pPr>
    </w:p>
    <w:p w14:paraId="20DB0A6C" w14:textId="77777777" w:rsidR="002E1C09" w:rsidRPr="00B52C47" w:rsidRDefault="002E1C09" w:rsidP="00B52C47">
      <w:pPr>
        <w:rPr>
          <w:lang w:val="en-CA"/>
        </w:rPr>
      </w:pPr>
    </w:p>
    <w:p w14:paraId="34D0A035" w14:textId="24026BE8" w:rsidR="00B52C47" w:rsidRPr="00B52C47" w:rsidRDefault="001D61DE" w:rsidP="00B52C47">
      <w:pPr>
        <w:rPr>
          <w:lang w:val="en-CA"/>
        </w:rPr>
      </w:pPr>
      <w:r>
        <w:t>Kevin</w:t>
      </w:r>
      <w:r w:rsidR="006B4BC1">
        <w:t xml:space="preserve"> </w:t>
      </w:r>
      <w:r>
        <w:t>Michel</w:t>
      </w:r>
    </w:p>
    <w:p w14:paraId="429EF06A" w14:textId="5E742DE3" w:rsidR="00B52C47" w:rsidRDefault="001D61DE" w:rsidP="00B52C47">
      <w:r>
        <w:t>Classmate in Conestoga College woodworking program</w:t>
      </w:r>
    </w:p>
    <w:p w14:paraId="23A35937" w14:textId="55036858" w:rsidR="001D61DE" w:rsidRPr="00B52C47" w:rsidRDefault="001D61DE" w:rsidP="00B52C47">
      <w:pPr>
        <w:rPr>
          <w:lang w:val="en-CA"/>
        </w:rPr>
      </w:pPr>
      <w:r>
        <w:t>Telephone: 905-772-5253</w:t>
      </w:r>
    </w:p>
    <w:p w14:paraId="6679E035" w14:textId="022E6138" w:rsidR="00B52C47" w:rsidRPr="00B52C47" w:rsidRDefault="00B52C47" w:rsidP="00B52C47">
      <w:pPr>
        <w:rPr>
          <w:lang w:val="en-CA"/>
        </w:rPr>
      </w:pPr>
      <w:r w:rsidRPr="00B52C47">
        <w:t xml:space="preserve">Email: </w:t>
      </w:r>
      <w:r w:rsidR="001D61DE">
        <w:t>kevin777</w:t>
      </w:r>
      <w:r w:rsidRPr="00B52C47">
        <w:t xml:space="preserve">@gmail.com </w:t>
      </w:r>
    </w:p>
    <w:p w14:paraId="218F9433" w14:textId="77777777" w:rsidR="00B52C47" w:rsidRPr="006E1507" w:rsidRDefault="00B52C47" w:rsidP="00B52C47">
      <w:pPr>
        <w:jc w:val="center"/>
      </w:pPr>
    </w:p>
    <w:sectPr w:rsidR="00B52C47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24CFD" w14:textId="77777777" w:rsidR="009D56EF" w:rsidRDefault="009D56EF" w:rsidP="0068194B">
      <w:r>
        <w:separator/>
      </w:r>
    </w:p>
    <w:p w14:paraId="5E5086B6" w14:textId="77777777" w:rsidR="009D56EF" w:rsidRDefault="009D56EF"/>
    <w:p w14:paraId="524CEE2D" w14:textId="77777777" w:rsidR="009D56EF" w:rsidRDefault="009D56EF"/>
  </w:endnote>
  <w:endnote w:type="continuationSeparator" w:id="0">
    <w:p w14:paraId="55410039" w14:textId="77777777" w:rsidR="009D56EF" w:rsidRDefault="009D56EF" w:rsidP="0068194B">
      <w:r>
        <w:continuationSeparator/>
      </w:r>
    </w:p>
    <w:p w14:paraId="39B260A7" w14:textId="77777777" w:rsidR="009D56EF" w:rsidRDefault="009D56EF"/>
    <w:p w14:paraId="0B32A742" w14:textId="77777777" w:rsidR="009D56EF" w:rsidRDefault="009D56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5BA4D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8157F" w14:textId="77777777" w:rsidR="009D56EF" w:rsidRDefault="009D56EF" w:rsidP="0068194B">
      <w:r>
        <w:separator/>
      </w:r>
    </w:p>
    <w:p w14:paraId="272D87C6" w14:textId="77777777" w:rsidR="009D56EF" w:rsidRDefault="009D56EF"/>
    <w:p w14:paraId="18BE7A38" w14:textId="77777777" w:rsidR="009D56EF" w:rsidRDefault="009D56EF"/>
  </w:footnote>
  <w:footnote w:type="continuationSeparator" w:id="0">
    <w:p w14:paraId="27862776" w14:textId="77777777" w:rsidR="009D56EF" w:rsidRDefault="009D56EF" w:rsidP="0068194B">
      <w:r>
        <w:continuationSeparator/>
      </w:r>
    </w:p>
    <w:p w14:paraId="60A4AA6A" w14:textId="77777777" w:rsidR="009D56EF" w:rsidRDefault="009D56EF"/>
    <w:p w14:paraId="282A8877" w14:textId="77777777" w:rsidR="009D56EF" w:rsidRDefault="009D56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5D59A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EC9A73" wp14:editId="46EDF14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D55F576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9F033A7"/>
    <w:multiLevelType w:val="hybridMultilevel"/>
    <w:tmpl w:val="CA220578"/>
    <w:lvl w:ilvl="0" w:tplc="E3AA93C8">
      <w:start w:val="33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679889461">
    <w:abstractNumId w:val="9"/>
  </w:num>
  <w:num w:numId="2" w16cid:durableId="1304390030">
    <w:abstractNumId w:val="8"/>
  </w:num>
  <w:num w:numId="3" w16cid:durableId="663313009">
    <w:abstractNumId w:val="7"/>
  </w:num>
  <w:num w:numId="4" w16cid:durableId="631718165">
    <w:abstractNumId w:val="6"/>
  </w:num>
  <w:num w:numId="5" w16cid:durableId="99031725">
    <w:abstractNumId w:val="10"/>
  </w:num>
  <w:num w:numId="6" w16cid:durableId="1787650374">
    <w:abstractNumId w:val="3"/>
  </w:num>
  <w:num w:numId="7" w16cid:durableId="749892861">
    <w:abstractNumId w:val="11"/>
  </w:num>
  <w:num w:numId="8" w16cid:durableId="911935699">
    <w:abstractNumId w:val="2"/>
  </w:num>
  <w:num w:numId="9" w16cid:durableId="1287203315">
    <w:abstractNumId w:val="13"/>
  </w:num>
  <w:num w:numId="10" w16cid:durableId="570963986">
    <w:abstractNumId w:val="5"/>
  </w:num>
  <w:num w:numId="11" w16cid:durableId="976715551">
    <w:abstractNumId w:val="4"/>
  </w:num>
  <w:num w:numId="12" w16cid:durableId="1050154799">
    <w:abstractNumId w:val="1"/>
  </w:num>
  <w:num w:numId="13" w16cid:durableId="114099886">
    <w:abstractNumId w:val="0"/>
  </w:num>
  <w:num w:numId="14" w16cid:durableId="13394298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CC"/>
    <w:rsid w:val="000001EF"/>
    <w:rsid w:val="000071A2"/>
    <w:rsid w:val="00007322"/>
    <w:rsid w:val="00007728"/>
    <w:rsid w:val="00022EB2"/>
    <w:rsid w:val="00024584"/>
    <w:rsid w:val="00024730"/>
    <w:rsid w:val="00046C46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55D68"/>
    <w:rsid w:val="00163668"/>
    <w:rsid w:val="00171566"/>
    <w:rsid w:val="00174676"/>
    <w:rsid w:val="001755A8"/>
    <w:rsid w:val="00184014"/>
    <w:rsid w:val="00192008"/>
    <w:rsid w:val="00192FA4"/>
    <w:rsid w:val="001B37C9"/>
    <w:rsid w:val="001C0E68"/>
    <w:rsid w:val="001C4B6F"/>
    <w:rsid w:val="001D0BF1"/>
    <w:rsid w:val="001D61DE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1C09"/>
    <w:rsid w:val="002E7E61"/>
    <w:rsid w:val="002F05E5"/>
    <w:rsid w:val="002F254D"/>
    <w:rsid w:val="002F30E4"/>
    <w:rsid w:val="00307140"/>
    <w:rsid w:val="00316DFF"/>
    <w:rsid w:val="00325B57"/>
    <w:rsid w:val="00332BE0"/>
    <w:rsid w:val="00336056"/>
    <w:rsid w:val="00340B88"/>
    <w:rsid w:val="003544E1"/>
    <w:rsid w:val="00364D33"/>
    <w:rsid w:val="00366398"/>
    <w:rsid w:val="003A0632"/>
    <w:rsid w:val="003A30E5"/>
    <w:rsid w:val="003A6ADF"/>
    <w:rsid w:val="003B589E"/>
    <w:rsid w:val="003B5928"/>
    <w:rsid w:val="003B75F3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1CA5"/>
    <w:rsid w:val="004E2794"/>
    <w:rsid w:val="00510392"/>
    <w:rsid w:val="00513E2A"/>
    <w:rsid w:val="0053531F"/>
    <w:rsid w:val="0053697E"/>
    <w:rsid w:val="0055378E"/>
    <w:rsid w:val="00566A35"/>
    <w:rsid w:val="0056701E"/>
    <w:rsid w:val="005740D7"/>
    <w:rsid w:val="0059627C"/>
    <w:rsid w:val="005A0F26"/>
    <w:rsid w:val="005A1B10"/>
    <w:rsid w:val="005A6850"/>
    <w:rsid w:val="005B1B1B"/>
    <w:rsid w:val="005C3508"/>
    <w:rsid w:val="005C5932"/>
    <w:rsid w:val="005D3CA7"/>
    <w:rsid w:val="005D4CC1"/>
    <w:rsid w:val="005F4B91"/>
    <w:rsid w:val="005F55D2"/>
    <w:rsid w:val="0062312F"/>
    <w:rsid w:val="00625F2C"/>
    <w:rsid w:val="006306D4"/>
    <w:rsid w:val="00633826"/>
    <w:rsid w:val="006618E9"/>
    <w:rsid w:val="0068194B"/>
    <w:rsid w:val="00692703"/>
    <w:rsid w:val="006A1962"/>
    <w:rsid w:val="006B4BC1"/>
    <w:rsid w:val="006B5D48"/>
    <w:rsid w:val="006B7D7B"/>
    <w:rsid w:val="006C1A5E"/>
    <w:rsid w:val="006D65FA"/>
    <w:rsid w:val="006E1507"/>
    <w:rsid w:val="00712D8B"/>
    <w:rsid w:val="007273B7"/>
    <w:rsid w:val="00733E0A"/>
    <w:rsid w:val="00733EDD"/>
    <w:rsid w:val="0074403D"/>
    <w:rsid w:val="00746D44"/>
    <w:rsid w:val="007538DC"/>
    <w:rsid w:val="00757803"/>
    <w:rsid w:val="00773CCC"/>
    <w:rsid w:val="0079206B"/>
    <w:rsid w:val="00796076"/>
    <w:rsid w:val="007C0566"/>
    <w:rsid w:val="007C606B"/>
    <w:rsid w:val="007C617A"/>
    <w:rsid w:val="007E6A61"/>
    <w:rsid w:val="00801140"/>
    <w:rsid w:val="00803404"/>
    <w:rsid w:val="00834955"/>
    <w:rsid w:val="00855B59"/>
    <w:rsid w:val="00860461"/>
    <w:rsid w:val="0086487C"/>
    <w:rsid w:val="00870B20"/>
    <w:rsid w:val="0088081D"/>
    <w:rsid w:val="008829F8"/>
    <w:rsid w:val="00885897"/>
    <w:rsid w:val="008A6538"/>
    <w:rsid w:val="008A7BB8"/>
    <w:rsid w:val="008C7056"/>
    <w:rsid w:val="008F3B14"/>
    <w:rsid w:val="00901899"/>
    <w:rsid w:val="0090344B"/>
    <w:rsid w:val="00905715"/>
    <w:rsid w:val="0091321E"/>
    <w:rsid w:val="00913946"/>
    <w:rsid w:val="00925E7F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D56EF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4B94"/>
    <w:rsid w:val="00AD782D"/>
    <w:rsid w:val="00AE7650"/>
    <w:rsid w:val="00B10EBE"/>
    <w:rsid w:val="00B236F1"/>
    <w:rsid w:val="00B4323B"/>
    <w:rsid w:val="00B50F99"/>
    <w:rsid w:val="00B51D1B"/>
    <w:rsid w:val="00B52C47"/>
    <w:rsid w:val="00B540F4"/>
    <w:rsid w:val="00B60FD0"/>
    <w:rsid w:val="00B622DF"/>
    <w:rsid w:val="00B6332A"/>
    <w:rsid w:val="00B81760"/>
    <w:rsid w:val="00B847E3"/>
    <w:rsid w:val="00B8494C"/>
    <w:rsid w:val="00B905BB"/>
    <w:rsid w:val="00BA0D22"/>
    <w:rsid w:val="00BA1546"/>
    <w:rsid w:val="00BB4E51"/>
    <w:rsid w:val="00BD431F"/>
    <w:rsid w:val="00BE423E"/>
    <w:rsid w:val="00BF61AC"/>
    <w:rsid w:val="00C22211"/>
    <w:rsid w:val="00C30F4D"/>
    <w:rsid w:val="00C47FA6"/>
    <w:rsid w:val="00C57FC6"/>
    <w:rsid w:val="00C66A7D"/>
    <w:rsid w:val="00C779DA"/>
    <w:rsid w:val="00C814F7"/>
    <w:rsid w:val="00C86F7A"/>
    <w:rsid w:val="00CA4B4D"/>
    <w:rsid w:val="00CB35C3"/>
    <w:rsid w:val="00CD323D"/>
    <w:rsid w:val="00CE4030"/>
    <w:rsid w:val="00CE64B3"/>
    <w:rsid w:val="00CF1A49"/>
    <w:rsid w:val="00D0630C"/>
    <w:rsid w:val="00D17ADD"/>
    <w:rsid w:val="00D243A9"/>
    <w:rsid w:val="00D305E5"/>
    <w:rsid w:val="00D37CD3"/>
    <w:rsid w:val="00D651BE"/>
    <w:rsid w:val="00D66A52"/>
    <w:rsid w:val="00D66EFA"/>
    <w:rsid w:val="00D72A2D"/>
    <w:rsid w:val="00D9521A"/>
    <w:rsid w:val="00DA3914"/>
    <w:rsid w:val="00DA59AA"/>
    <w:rsid w:val="00DB6915"/>
    <w:rsid w:val="00DB6ED1"/>
    <w:rsid w:val="00DB7E1E"/>
    <w:rsid w:val="00DC1B78"/>
    <w:rsid w:val="00DC2A2F"/>
    <w:rsid w:val="00DC600B"/>
    <w:rsid w:val="00DD7CC0"/>
    <w:rsid w:val="00DE0FAA"/>
    <w:rsid w:val="00DE136D"/>
    <w:rsid w:val="00DE4C04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85D97"/>
    <w:rsid w:val="00E9528E"/>
    <w:rsid w:val="00EA5099"/>
    <w:rsid w:val="00EB35C3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F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2EA8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6B4B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8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osk@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rac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C2D26DE204D71BA68A0723E088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A08F3-D8FF-4957-87B0-FA21CE1DA53A}"/>
      </w:docPartPr>
      <w:docPartBody>
        <w:p w:rsidR="00D6214B" w:rsidRDefault="00000000">
          <w:pPr>
            <w:pStyle w:val="895C2D26DE204D71BA68A0723E0883DA"/>
          </w:pPr>
          <w:r w:rsidRPr="00CF1A49">
            <w:t>·</w:t>
          </w:r>
        </w:p>
      </w:docPartBody>
    </w:docPart>
    <w:docPart>
      <w:docPartPr>
        <w:name w:val="D114D7C59C5D4FF3A80F1BFE4FF04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73055-6472-4537-9416-56F8DA90026A}"/>
      </w:docPartPr>
      <w:docPartBody>
        <w:p w:rsidR="00D6214B" w:rsidRDefault="00000000">
          <w:pPr>
            <w:pStyle w:val="D114D7C59C5D4FF3A80F1BFE4FF04F06"/>
          </w:pPr>
          <w:r w:rsidRPr="00CF1A49">
            <w:t>·</w:t>
          </w:r>
        </w:p>
      </w:docPartBody>
    </w:docPart>
    <w:docPart>
      <w:docPartPr>
        <w:name w:val="8811F1E79A04489088B504328DFC5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4ACBF-3CBC-4BB3-B71D-51EA6EB48C63}"/>
      </w:docPartPr>
      <w:docPartBody>
        <w:p w:rsidR="00D6214B" w:rsidRDefault="00000000">
          <w:pPr>
            <w:pStyle w:val="8811F1E79A04489088B504328DFC584B"/>
          </w:pPr>
          <w:r w:rsidRPr="00CF1A49">
            <w:t>Experience</w:t>
          </w:r>
        </w:p>
      </w:docPartBody>
    </w:docPart>
    <w:docPart>
      <w:docPartPr>
        <w:name w:val="AB8A1BF55C774C5C83B241BFD5512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F8FE7-0647-4392-AD89-697CFFA37328}"/>
      </w:docPartPr>
      <w:docPartBody>
        <w:p w:rsidR="00D6214B" w:rsidRDefault="00000000">
          <w:pPr>
            <w:pStyle w:val="AB8A1BF55C774C5C83B241BFD55126ED"/>
          </w:pPr>
          <w:r w:rsidRPr="00CF1A49">
            <w:t>Skills</w:t>
          </w:r>
        </w:p>
      </w:docPartBody>
    </w:docPart>
    <w:docPart>
      <w:docPartPr>
        <w:name w:val="9493C4B98B474839A375C8B4E8825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ECD07-164B-4C07-AD56-CC7D2FE9913E}"/>
      </w:docPartPr>
      <w:docPartBody>
        <w:p w:rsidR="00D6214B" w:rsidRDefault="0070395B" w:rsidP="0070395B">
          <w:pPr>
            <w:pStyle w:val="9493C4B98B474839A375C8B4E8825B23"/>
          </w:pPr>
          <w:r w:rsidRPr="00CF1A49">
            <w:t>Education</w:t>
          </w:r>
        </w:p>
      </w:docPartBody>
    </w:docPart>
    <w:docPart>
      <w:docPartPr>
        <w:name w:val="F81B21D2C0B94940ADC385CE478EF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39232-0E5C-4C60-BFCD-48FBCA33E552}"/>
      </w:docPartPr>
      <w:docPartBody>
        <w:p w:rsidR="00384A47" w:rsidRDefault="00D6214B" w:rsidP="00D6214B">
          <w:pPr>
            <w:pStyle w:val="F81B21D2C0B94940ADC385CE478EF057"/>
          </w:pPr>
          <w:r w:rsidRPr="00CF1A49">
            <w:t>·</w:t>
          </w:r>
        </w:p>
      </w:docPartBody>
    </w:docPart>
    <w:docPart>
      <w:docPartPr>
        <w:name w:val="4EE06A49B7604B3392C69622D7E78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18357-DD84-456E-BBB0-DB162C9F4601}"/>
      </w:docPartPr>
      <w:docPartBody>
        <w:p w:rsidR="00384A47" w:rsidRDefault="00D6214B" w:rsidP="00D6214B">
          <w:pPr>
            <w:pStyle w:val="4EE06A49B7604B3392C69622D7E78D44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5B"/>
    <w:rsid w:val="00384A47"/>
    <w:rsid w:val="0046191A"/>
    <w:rsid w:val="00532713"/>
    <w:rsid w:val="0070395B"/>
    <w:rsid w:val="007E2C03"/>
    <w:rsid w:val="00822541"/>
    <w:rsid w:val="00D6214B"/>
    <w:rsid w:val="00F34CE4"/>
    <w:rsid w:val="00F8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81B21D2C0B94940ADC385CE478EF057">
    <w:name w:val="F81B21D2C0B94940ADC385CE478EF057"/>
    <w:rsid w:val="00D6214B"/>
  </w:style>
  <w:style w:type="paragraph" w:customStyle="1" w:styleId="895C2D26DE204D71BA68A0723E0883DA">
    <w:name w:val="895C2D26DE204D71BA68A0723E0883DA"/>
  </w:style>
  <w:style w:type="paragraph" w:customStyle="1" w:styleId="4EE06A49B7604B3392C69622D7E78D44">
    <w:name w:val="4EE06A49B7604B3392C69622D7E78D44"/>
    <w:rsid w:val="00D6214B"/>
  </w:style>
  <w:style w:type="paragraph" w:customStyle="1" w:styleId="D114D7C59C5D4FF3A80F1BFE4FF04F06">
    <w:name w:val="D114D7C59C5D4FF3A80F1BFE4FF04F06"/>
  </w:style>
  <w:style w:type="paragraph" w:customStyle="1" w:styleId="8811F1E79A04489088B504328DFC584B">
    <w:name w:val="8811F1E79A04489088B504328DFC584B"/>
  </w:style>
  <w:style w:type="character" w:styleId="SubtleReference">
    <w:name w:val="Subtle Reference"/>
    <w:basedOn w:val="DefaultParagraphFont"/>
    <w:uiPriority w:val="10"/>
    <w:qFormat/>
    <w:rsid w:val="0070395B"/>
    <w:rPr>
      <w:b/>
      <w:caps w:val="0"/>
      <w:smallCaps/>
      <w:color w:val="595959" w:themeColor="text1" w:themeTint="A6"/>
    </w:rPr>
  </w:style>
  <w:style w:type="paragraph" w:customStyle="1" w:styleId="AB8A1BF55C774C5C83B241BFD55126ED">
    <w:name w:val="AB8A1BF55C774C5C83B241BFD55126ED"/>
  </w:style>
  <w:style w:type="paragraph" w:customStyle="1" w:styleId="9493C4B98B474839A375C8B4E8825B23">
    <w:name w:val="9493C4B98B474839A375C8B4E8825B23"/>
    <w:rsid w:val="007039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1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2023-01-30T20:15:00Z</dcterms:created>
  <dcterms:modified xsi:type="dcterms:W3CDTF">2023-01-30T20:15:00Z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9cb7385a-26f6-4ffb-be01-cc143effb394</vt:lpwstr>
  </property>
</Properties>
</file>